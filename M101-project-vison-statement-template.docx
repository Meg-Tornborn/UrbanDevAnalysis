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91912" w14:textId="77777777" w:rsidR="00817125" w:rsidRPr="00D3649A" w:rsidRDefault="00817125" w:rsidP="00E80A6A">
      <w:pPr>
        <w:tabs>
          <w:tab w:val="left" w:pos="7650"/>
        </w:tabs>
        <w:spacing w:after="60"/>
        <w:ind w:firstLine="7474"/>
        <w:rPr>
          <w:lang w:val="uk-UA"/>
        </w:rPr>
      </w:pPr>
    </w:p>
    <w:tbl>
      <w:tblPr>
        <w:tblW w:w="11219" w:type="dxa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9"/>
      </w:tblGrid>
      <w:tr w:rsidR="00817125" w14:paraId="1967BD4D" w14:textId="77777777" w:rsidTr="00371956">
        <w:trPr>
          <w:trHeight w:val="772"/>
        </w:trPr>
        <w:tc>
          <w:tcPr>
            <w:tcW w:w="11219" w:type="dxa"/>
            <w:shd w:val="clear" w:color="auto" w:fill="D9D9D9"/>
          </w:tcPr>
          <w:p w14:paraId="33739E75" w14:textId="77777777" w:rsidR="00817125" w:rsidRPr="000C60F0" w:rsidRDefault="00817125" w:rsidP="002D3A7D">
            <w:pPr>
              <w:pStyle w:val="Header"/>
              <w:tabs>
                <w:tab w:val="clear" w:pos="4320"/>
                <w:tab w:val="center" w:pos="8640"/>
                <w:tab w:val="right" w:pos="9360"/>
              </w:tabs>
              <w:spacing w:before="80"/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&lt;</w:t>
            </w:r>
            <w:r w:rsidR="00DB079B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Project</w:t>
            </w:r>
            <w:r w:rsidRPr="000C60F0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 Name&gt;</w:t>
            </w:r>
            <w:r w:rsidR="00F114EC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  </w:t>
            </w:r>
          </w:p>
          <w:p w14:paraId="7592BCF3" w14:textId="77777777" w:rsidR="00817125" w:rsidRPr="008728F8" w:rsidRDefault="00DB079B" w:rsidP="00172B5C">
            <w:pPr>
              <w:pStyle w:val="SubtitleDocumentName"/>
              <w:spacing w:after="120"/>
              <w:ind w:left="720"/>
              <w:rPr>
                <w:i w:val="0"/>
              </w:rPr>
            </w:pPr>
            <w:r w:rsidRPr="008728F8">
              <w:rPr>
                <w:i w:val="0"/>
              </w:rPr>
              <w:t>Project</w:t>
            </w:r>
            <w:r w:rsidR="004B03B3" w:rsidRPr="008728F8">
              <w:rPr>
                <w:i w:val="0"/>
              </w:rPr>
              <w:t xml:space="preserve"> Charge Document</w:t>
            </w:r>
            <w:r w:rsidR="00CA1D95" w:rsidRPr="008728F8">
              <w:rPr>
                <w:i w:val="0"/>
              </w:rPr>
              <w:t xml:space="preserve"> (</w:t>
            </w:r>
            <w:r w:rsidR="009B2FD3" w:rsidRPr="008728F8">
              <w:rPr>
                <w:i w:val="0"/>
              </w:rPr>
              <w:t>M101</w:t>
            </w:r>
            <w:r w:rsidR="00CA1D95" w:rsidRPr="008728F8">
              <w:rPr>
                <w:i w:val="0"/>
              </w:rPr>
              <w:t>)</w:t>
            </w:r>
          </w:p>
        </w:tc>
      </w:tr>
    </w:tbl>
    <w:p w14:paraId="3BD5F2BD" w14:textId="77777777" w:rsidR="000E2907" w:rsidRDefault="000E2907" w:rsidP="00F81670">
      <w:pPr>
        <w:pStyle w:val="BodyText"/>
        <w:spacing w:after="60"/>
        <w:ind w:left="0"/>
        <w:rPr>
          <w:rFonts w:ascii="Palatino" w:hAnsi="Palatino"/>
          <w:b/>
          <w:i/>
          <w:color w:val="0000FF"/>
        </w:rPr>
      </w:pPr>
    </w:p>
    <w:p w14:paraId="0FD23A3D" w14:textId="07ABB8B8" w:rsidR="00572117" w:rsidRPr="00EE11E4" w:rsidRDefault="00DB079B" w:rsidP="00EE11E4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2E6F13" w:rsidRPr="00937990">
        <w:rPr>
          <w:rFonts w:ascii="Tahoma" w:hAnsi="Tahoma"/>
          <w:b/>
          <w:kern w:val="28"/>
          <w:sz w:val="24"/>
          <w:szCs w:val="24"/>
        </w:rPr>
        <w:t xml:space="preserve"> </w:t>
      </w:r>
      <w:r w:rsidR="004F1AEC">
        <w:rPr>
          <w:rFonts w:ascii="Tahoma" w:hAnsi="Tahoma"/>
          <w:b/>
          <w:kern w:val="28"/>
          <w:sz w:val="24"/>
          <w:szCs w:val="24"/>
        </w:rPr>
        <w:t>Information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780"/>
        <w:gridCol w:w="2340"/>
        <w:gridCol w:w="2160"/>
      </w:tblGrid>
      <w:tr w:rsidR="004F1AEC" w14:paraId="7F24593A" w14:textId="77777777" w:rsidTr="001736EF">
        <w:tc>
          <w:tcPr>
            <w:tcW w:w="1980" w:type="dxa"/>
            <w:shd w:val="clear" w:color="auto" w:fill="D9D9D9"/>
          </w:tcPr>
          <w:p w14:paraId="0F10F51A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bookmarkStart w:id="0" w:name="OLE_LINK1"/>
            <w:bookmarkStart w:id="1" w:name="OLE_LINK2"/>
            <w:bookmarkStart w:id="2" w:name="OLE_LINK3"/>
            <w:r w:rsidRPr="001736EF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3780" w:type="dxa"/>
            <w:shd w:val="clear" w:color="auto" w:fill="auto"/>
          </w:tcPr>
          <w:p w14:paraId="1897B01A" w14:textId="315A33BD" w:rsidR="004F1AEC" w:rsidRPr="001736EF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F31438">
              <w:rPr>
                <w:rFonts w:ascii="Arial" w:hAnsi="Arial" w:cs="Arial"/>
                <w:sz w:val="20"/>
              </w:rPr>
              <w:t>Інтелектуальна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система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F314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31438">
              <w:rPr>
                <w:rFonts w:ascii="Arial" w:hAnsi="Arial" w:cs="Arial"/>
                <w:sz w:val="20"/>
              </w:rPr>
              <w:t>розвитку</w:t>
            </w:r>
            <w:proofErr w:type="spellEnd"/>
          </w:p>
        </w:tc>
        <w:tc>
          <w:tcPr>
            <w:tcW w:w="2340" w:type="dxa"/>
            <w:shd w:val="clear" w:color="auto" w:fill="D9D9D9"/>
          </w:tcPr>
          <w:p w14:paraId="0E4B9E21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proofErr w:type="spellStart"/>
            <w:r w:rsidRPr="001736EF">
              <w:rPr>
                <w:rFonts w:cs="Arial"/>
                <w:b/>
                <w:szCs w:val="22"/>
              </w:rPr>
              <w:t>PlanView</w:t>
            </w:r>
            <w:proofErr w:type="spellEnd"/>
            <w:r w:rsidRPr="001736EF">
              <w:rPr>
                <w:rFonts w:cs="Arial"/>
                <w:b/>
                <w:szCs w:val="22"/>
              </w:rPr>
              <w:t xml:space="preserve"> Number:</w:t>
            </w:r>
          </w:p>
        </w:tc>
        <w:tc>
          <w:tcPr>
            <w:tcW w:w="2160" w:type="dxa"/>
            <w:shd w:val="clear" w:color="auto" w:fill="auto"/>
          </w:tcPr>
          <w:p w14:paraId="05FE12D0" w14:textId="5AF7624A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1</w:t>
            </w:r>
          </w:p>
        </w:tc>
      </w:tr>
      <w:tr w:rsidR="004F1AEC" w14:paraId="1503B636" w14:textId="77777777" w:rsidTr="001736EF">
        <w:tc>
          <w:tcPr>
            <w:tcW w:w="1980" w:type="dxa"/>
            <w:shd w:val="clear" w:color="auto" w:fill="D9D9D9"/>
          </w:tcPr>
          <w:p w14:paraId="307FF198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80" w:type="dxa"/>
            <w:shd w:val="clear" w:color="auto" w:fill="auto"/>
          </w:tcPr>
          <w:p w14:paraId="376420DF" w14:textId="2DF559E0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  <w:tc>
          <w:tcPr>
            <w:tcW w:w="2340" w:type="dxa"/>
            <w:shd w:val="clear" w:color="auto" w:fill="D9D9D9"/>
          </w:tcPr>
          <w:p w14:paraId="174DDDE3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60" w:type="dxa"/>
            <w:shd w:val="clear" w:color="auto" w:fill="auto"/>
          </w:tcPr>
          <w:p w14:paraId="2145FCE6" w14:textId="5F829D27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4</w:t>
            </w:r>
          </w:p>
        </w:tc>
      </w:tr>
      <w:tr w:rsidR="004F1AEC" w14:paraId="5F416770" w14:textId="77777777" w:rsidTr="001736EF">
        <w:tc>
          <w:tcPr>
            <w:tcW w:w="1980" w:type="dxa"/>
            <w:shd w:val="clear" w:color="auto" w:fill="D9D9D9"/>
          </w:tcPr>
          <w:p w14:paraId="4A71E100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80" w:type="dxa"/>
            <w:shd w:val="clear" w:color="auto" w:fill="auto"/>
          </w:tcPr>
          <w:p w14:paraId="0DD19D5C" w14:textId="4C9293B9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Назар</w:t>
            </w:r>
          </w:p>
        </w:tc>
        <w:tc>
          <w:tcPr>
            <w:tcW w:w="2340" w:type="dxa"/>
            <w:shd w:val="clear" w:color="auto" w:fill="D9D9D9"/>
          </w:tcPr>
          <w:p w14:paraId="3D8E9C87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60" w:type="dxa"/>
            <w:shd w:val="clear" w:color="auto" w:fill="auto"/>
          </w:tcPr>
          <w:p w14:paraId="2317B32C" w14:textId="12A370CA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1</w:t>
            </w:r>
            <w:r w:rsidR="00EE11E4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  <w:lang w:val="uk-UA"/>
              </w:rPr>
              <w:t>.02.2025</w:t>
            </w:r>
          </w:p>
        </w:tc>
      </w:tr>
      <w:tr w:rsidR="004F1AEC" w14:paraId="25B78BF1" w14:textId="77777777" w:rsidTr="001736EF">
        <w:tc>
          <w:tcPr>
            <w:tcW w:w="1980" w:type="dxa"/>
            <w:shd w:val="clear" w:color="auto" w:fill="D9D9D9"/>
          </w:tcPr>
          <w:p w14:paraId="6B2A2653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80" w:type="dxa"/>
            <w:shd w:val="clear" w:color="auto" w:fill="auto"/>
          </w:tcPr>
          <w:p w14:paraId="4B0D3AE8" w14:textId="52C4D410" w:rsidR="004F1AEC" w:rsidRPr="00F31438" w:rsidRDefault="00F31438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Назар</w:t>
            </w:r>
          </w:p>
        </w:tc>
        <w:tc>
          <w:tcPr>
            <w:tcW w:w="2340" w:type="dxa"/>
            <w:shd w:val="clear" w:color="auto" w:fill="D9D9D9"/>
          </w:tcPr>
          <w:p w14:paraId="5599C0C1" w14:textId="77777777" w:rsidR="004F1AEC" w:rsidRPr="001736EF" w:rsidRDefault="004F1AEC" w:rsidP="001736EF">
            <w:pPr>
              <w:pStyle w:val="BodyText"/>
              <w:ind w:left="0"/>
              <w:rPr>
                <w:rFonts w:cs="Arial"/>
                <w:b/>
                <w:szCs w:val="22"/>
              </w:rPr>
            </w:pPr>
            <w:r w:rsidRPr="001736EF"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60" w:type="dxa"/>
            <w:shd w:val="clear" w:color="auto" w:fill="auto"/>
          </w:tcPr>
          <w:p w14:paraId="06848A3A" w14:textId="3CD038A1" w:rsidR="004F1AEC" w:rsidRPr="00F31438" w:rsidRDefault="00EE11E4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</w:rPr>
              <w:t>18</w:t>
            </w:r>
            <w:r w:rsidR="00F31438">
              <w:rPr>
                <w:rFonts w:ascii="Arial" w:hAnsi="Arial" w:cs="Arial"/>
                <w:sz w:val="20"/>
                <w:lang w:val="uk-UA"/>
              </w:rPr>
              <w:t>.05.2025</w:t>
            </w:r>
          </w:p>
        </w:tc>
      </w:tr>
      <w:bookmarkEnd w:id="0"/>
      <w:bookmarkEnd w:id="1"/>
      <w:bookmarkEnd w:id="2"/>
    </w:tbl>
    <w:p w14:paraId="0D807139" w14:textId="77777777" w:rsidR="004F4260" w:rsidRPr="005E5D59" w:rsidRDefault="004F4260" w:rsidP="001643AA">
      <w:pPr>
        <w:pStyle w:val="BodyText"/>
        <w:spacing w:after="160"/>
        <w:ind w:left="360"/>
        <w:rPr>
          <w:rFonts w:ascii="Arial" w:hAnsi="Arial" w:cs="Arial"/>
          <w:color w:val="0000FF"/>
          <w:sz w:val="20"/>
        </w:rPr>
      </w:pPr>
    </w:p>
    <w:p w14:paraId="56BACAEF" w14:textId="352B618E" w:rsidR="00903487" w:rsidRPr="00EE11E4" w:rsidRDefault="00DB079B" w:rsidP="00EE11E4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4F4260" w:rsidRPr="00937990">
        <w:rPr>
          <w:rFonts w:ascii="Tahoma" w:hAnsi="Tahoma"/>
          <w:b/>
          <w:kern w:val="28"/>
          <w:sz w:val="24"/>
          <w:szCs w:val="24"/>
        </w:rPr>
        <w:t xml:space="preserve"> Leads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1"/>
        <w:gridCol w:w="3004"/>
        <w:gridCol w:w="3545"/>
      </w:tblGrid>
      <w:tr w:rsidR="004F4260" w:rsidRPr="001736EF" w14:paraId="62EC0D6D" w14:textId="77777777" w:rsidTr="001736EF">
        <w:trPr>
          <w:trHeight w:val="485"/>
          <w:tblHeader/>
        </w:trPr>
        <w:tc>
          <w:tcPr>
            <w:tcW w:w="3711" w:type="dxa"/>
            <w:shd w:val="clear" w:color="auto" w:fill="E0E0E0"/>
          </w:tcPr>
          <w:p w14:paraId="57080D90" w14:textId="77777777" w:rsidR="004F4260" w:rsidRPr="001736EF" w:rsidRDefault="004F4260" w:rsidP="001736EF">
            <w:pPr>
              <w:pStyle w:val="BodyText"/>
              <w:ind w:left="0"/>
              <w:rPr>
                <w:rFonts w:ascii="Palatino" w:hAnsi="Palatino"/>
                <w:i/>
                <w:color w:val="0000FF"/>
                <w:szCs w:val="22"/>
              </w:rPr>
            </w:pPr>
            <w:r w:rsidRPr="001736EF"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shd w:val="clear" w:color="auto" w:fill="E0E0E0"/>
          </w:tcPr>
          <w:p w14:paraId="6AFD25E0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shd w:val="clear" w:color="auto" w:fill="E0E0E0"/>
          </w:tcPr>
          <w:p w14:paraId="0CA2F70B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Unit</w:t>
            </w:r>
          </w:p>
        </w:tc>
      </w:tr>
      <w:tr w:rsidR="004F4260" w:rsidRPr="001736EF" w14:paraId="13DE9FF3" w14:textId="77777777" w:rsidTr="001736EF">
        <w:trPr>
          <w:cantSplit/>
          <w:trHeight w:val="361"/>
        </w:trPr>
        <w:tc>
          <w:tcPr>
            <w:tcW w:w="3711" w:type="dxa"/>
          </w:tcPr>
          <w:p w14:paraId="14CC03CA" w14:textId="12E3DFAF" w:rsidR="004F4260" w:rsidRPr="00F31438" w:rsidRDefault="00F314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Богдан Вельган</w:t>
            </w:r>
          </w:p>
        </w:tc>
        <w:tc>
          <w:tcPr>
            <w:tcW w:w="3004" w:type="dxa"/>
          </w:tcPr>
          <w:p w14:paraId="71BA1327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0A7DB6E8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4F4260" w:rsidRPr="001736EF" w14:paraId="36000A44" w14:textId="77777777" w:rsidTr="001736EF">
        <w:trPr>
          <w:cantSplit/>
          <w:trHeight w:val="361"/>
        </w:trPr>
        <w:tc>
          <w:tcPr>
            <w:tcW w:w="3711" w:type="dxa"/>
          </w:tcPr>
          <w:p w14:paraId="5EAAF38F" w14:textId="2A4C22EF" w:rsidR="004F4260" w:rsidRPr="00F31438" w:rsidRDefault="00F314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Раківський Роман</w:t>
            </w:r>
          </w:p>
        </w:tc>
        <w:tc>
          <w:tcPr>
            <w:tcW w:w="3004" w:type="dxa"/>
          </w:tcPr>
          <w:p w14:paraId="5F4E9D53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65F653F7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4F4260" w:rsidRPr="001736EF" w14:paraId="3B2EB7F0" w14:textId="77777777" w:rsidTr="001736EF">
        <w:trPr>
          <w:cantSplit/>
          <w:trHeight w:val="361"/>
        </w:trPr>
        <w:tc>
          <w:tcPr>
            <w:tcW w:w="3711" w:type="dxa"/>
          </w:tcPr>
          <w:p w14:paraId="3A969CE2" w14:textId="53B599D0" w:rsidR="00F31438" w:rsidRPr="00F31438" w:rsidRDefault="00F314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Олексевич Василь</w:t>
            </w:r>
          </w:p>
        </w:tc>
        <w:tc>
          <w:tcPr>
            <w:tcW w:w="3004" w:type="dxa"/>
          </w:tcPr>
          <w:p w14:paraId="3F0D5D33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7EBD31DC" w14:textId="77777777" w:rsidR="004F4260" w:rsidRPr="001736EF" w:rsidRDefault="004F4260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F97D45" w:rsidRPr="001736EF" w14:paraId="6B8B5D14" w14:textId="77777777" w:rsidTr="001736EF">
        <w:trPr>
          <w:cantSplit/>
          <w:trHeight w:val="376"/>
        </w:trPr>
        <w:tc>
          <w:tcPr>
            <w:tcW w:w="3711" w:type="dxa"/>
          </w:tcPr>
          <w:p w14:paraId="0A534523" w14:textId="77777777" w:rsidR="00F97D45" w:rsidRPr="001736EF" w:rsidRDefault="00F97D45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3004" w:type="dxa"/>
          </w:tcPr>
          <w:p w14:paraId="3790061D" w14:textId="77777777" w:rsidR="00F97D45" w:rsidRPr="001736EF" w:rsidRDefault="00F97D45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545" w:type="dxa"/>
          </w:tcPr>
          <w:p w14:paraId="2B475B6E" w14:textId="77777777" w:rsidR="00F97D45" w:rsidRPr="001736EF" w:rsidRDefault="00F97D45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0750702C" w14:textId="5DA844E2" w:rsidR="00302B4A" w:rsidRPr="00CD120E" w:rsidRDefault="00DB079B" w:rsidP="00EE11E4">
      <w:pPr>
        <w:pStyle w:val="Heading1"/>
        <w:numPr>
          <w:ilvl w:val="0"/>
          <w:numId w:val="11"/>
        </w:numPr>
        <w:spacing w:before="360"/>
      </w:pPr>
      <w:r>
        <w:t>Project</w:t>
      </w:r>
      <w:r w:rsidR="00550D8F">
        <w:t xml:space="preserve"> Statement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899"/>
      </w:tblGrid>
      <w:tr w:rsidR="005232B2" w:rsidRPr="001736EF" w14:paraId="3DEC37A1" w14:textId="77777777" w:rsidTr="001736EF">
        <w:trPr>
          <w:trHeight w:val="353"/>
          <w:tblHeader/>
        </w:trPr>
        <w:tc>
          <w:tcPr>
            <w:tcW w:w="3361" w:type="dxa"/>
            <w:shd w:val="clear" w:color="auto" w:fill="E0E0E0"/>
          </w:tcPr>
          <w:p w14:paraId="33EBF697" w14:textId="77777777" w:rsidR="005232B2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</w:t>
            </w:r>
            <w:r w:rsidR="00FD5046" w:rsidRPr="001736EF">
              <w:rPr>
                <w:b/>
                <w:szCs w:val="22"/>
              </w:rPr>
              <w:t xml:space="preserve"> Area</w:t>
            </w:r>
            <w:r w:rsidR="005232B2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899" w:type="dxa"/>
            <w:shd w:val="clear" w:color="auto" w:fill="E0E0E0"/>
          </w:tcPr>
          <w:p w14:paraId="7E5FD7F1" w14:textId="77777777" w:rsidR="005232B2" w:rsidRPr="001736EF" w:rsidRDefault="00C7235E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5232B2" w:rsidRPr="001736EF" w14:paraId="39BB6C54" w14:textId="77777777" w:rsidTr="001736EF">
        <w:trPr>
          <w:cantSplit/>
          <w:trHeight w:val="353"/>
        </w:trPr>
        <w:tc>
          <w:tcPr>
            <w:tcW w:w="3361" w:type="dxa"/>
          </w:tcPr>
          <w:p w14:paraId="2A1EF7BA" w14:textId="77777777" w:rsidR="005232B2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Background:</w:t>
            </w:r>
          </w:p>
        </w:tc>
        <w:tc>
          <w:tcPr>
            <w:tcW w:w="6899" w:type="dxa"/>
          </w:tcPr>
          <w:p w14:paraId="0112650E" w14:textId="5652B6EC" w:rsidR="005232B2" w:rsidRPr="001736EF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Швидка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зростання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створюють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виклики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планування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Доступ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що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базується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реальних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може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допомогти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органам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влади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дослідникам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бізнесу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приймати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більш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обґрунтовані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рішення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щодо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інфраструктури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транспорту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житла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371956" w:rsidRPr="001736EF" w14:paraId="39C6ECFD" w14:textId="77777777" w:rsidTr="001736EF">
        <w:trPr>
          <w:cantSplit/>
          <w:trHeight w:val="353"/>
        </w:trPr>
        <w:tc>
          <w:tcPr>
            <w:tcW w:w="3361" w:type="dxa"/>
          </w:tcPr>
          <w:p w14:paraId="6637ACBA" w14:textId="77777777" w:rsidR="00371956" w:rsidRPr="001736EF" w:rsidRDefault="0037195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Vision Statement:</w:t>
            </w:r>
          </w:p>
        </w:tc>
        <w:tc>
          <w:tcPr>
            <w:tcW w:w="6899" w:type="dxa"/>
          </w:tcPr>
          <w:p w14:paraId="00EA5B8D" w14:textId="37A14C82" w:rsidR="00371956" w:rsidRPr="001736EF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Розробити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платформу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яка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збирає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обробляє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візуалізує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дозволяючи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користувачам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легко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аналізувати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тенденції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прогнозувати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майбутні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зміни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5232B2" w:rsidRPr="001736EF" w14:paraId="042B2B75" w14:textId="77777777" w:rsidTr="001736EF">
        <w:trPr>
          <w:cantSplit/>
          <w:trHeight w:val="353"/>
        </w:trPr>
        <w:tc>
          <w:tcPr>
            <w:tcW w:w="3361" w:type="dxa"/>
            <w:tcBorders>
              <w:bottom w:val="single" w:sz="4" w:space="0" w:color="auto"/>
            </w:tcBorders>
          </w:tcPr>
          <w:p w14:paraId="1F7E8BAB" w14:textId="77777777" w:rsidR="005232B2" w:rsidRPr="001736EF" w:rsidRDefault="00C7235E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1736EF">
              <w:rPr>
                <w:rFonts w:ascii="Arial" w:hAnsi="Arial" w:cs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14:paraId="05E16109" w14:textId="47B1D030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Автоматизований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збір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про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міське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його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зростання</w:t>
            </w:r>
            <w:proofErr w:type="spellEnd"/>
          </w:p>
          <w:p w14:paraId="32544F24" w14:textId="66D2FFF2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Візуалізація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динаміки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урбанізації</w:t>
            </w:r>
            <w:proofErr w:type="spellEnd"/>
          </w:p>
          <w:p w14:paraId="676CECBF" w14:textId="5E61C840" w:rsidR="00D3649A" w:rsidRPr="00D3649A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Прогнозування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тенденцій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розвитку</w:t>
            </w:r>
            <w:proofErr w:type="spellEnd"/>
          </w:p>
          <w:p w14:paraId="54C0D152" w14:textId="395DCBD7" w:rsidR="005232B2" w:rsidRPr="001736EF" w:rsidRDefault="00D3649A" w:rsidP="00D3649A">
            <w:pPr>
              <w:pStyle w:val="BodyText"/>
              <w:numPr>
                <w:ilvl w:val="0"/>
                <w:numId w:val="12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Надання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інструментів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досліджень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прийняття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рішень</w:t>
            </w:r>
            <w:proofErr w:type="spellEnd"/>
          </w:p>
        </w:tc>
      </w:tr>
      <w:tr w:rsidR="005232B2" w:rsidRPr="001736EF" w14:paraId="6D6D7F55" w14:textId="77777777" w:rsidTr="001736EF">
        <w:trPr>
          <w:cantSplit/>
          <w:trHeight w:val="353"/>
        </w:trPr>
        <w:tc>
          <w:tcPr>
            <w:tcW w:w="3361" w:type="dxa"/>
            <w:tcBorders>
              <w:bottom w:val="nil"/>
              <w:right w:val="dotted" w:sz="4" w:space="0" w:color="auto"/>
            </w:tcBorders>
          </w:tcPr>
          <w:p w14:paraId="072ED3DE" w14:textId="77777777" w:rsidR="005232B2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Scope:</w:t>
            </w:r>
          </w:p>
        </w:tc>
        <w:tc>
          <w:tcPr>
            <w:tcW w:w="6899" w:type="dxa"/>
            <w:tcBorders>
              <w:left w:val="dotted" w:sz="4" w:space="0" w:color="auto"/>
              <w:bottom w:val="dotted" w:sz="4" w:space="0" w:color="auto"/>
            </w:tcBorders>
          </w:tcPr>
          <w:p w14:paraId="2A828D25" w14:textId="2A6F681C" w:rsidR="00D3649A" w:rsidRPr="001736EF" w:rsidRDefault="00D3649A" w:rsidP="00D3649A">
            <w:pPr>
              <w:pStyle w:val="BodyText"/>
              <w:tabs>
                <w:tab w:val="right" w:pos="3042"/>
              </w:tabs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C7235E" w:rsidRPr="001736EF" w14:paraId="20370F23" w14:textId="77777777" w:rsidTr="001736EF">
        <w:trPr>
          <w:trHeight w:val="353"/>
        </w:trPr>
        <w:tc>
          <w:tcPr>
            <w:tcW w:w="336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</w:tcPr>
          <w:p w14:paraId="1CBAD73E" w14:textId="77777777" w:rsidR="00C7235E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  <w:t>Included in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4F2EE8A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</w:p>
          <w:p w14:paraId="56B614AD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Побудова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інтерактивних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графіків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і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карт</w:t>
            </w:r>
            <w:proofErr w:type="spellEnd"/>
          </w:p>
          <w:p w14:paraId="224403F2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основі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статистичних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методів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)</w:t>
            </w:r>
          </w:p>
          <w:p w14:paraId="26581F40" w14:textId="7777777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tabs>
                <w:tab w:val="right" w:pos="3042"/>
              </w:tabs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Вебінтерфейс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користувачів</w:t>
            </w:r>
            <w:proofErr w:type="spellEnd"/>
          </w:p>
          <w:p w14:paraId="46E026A3" w14:textId="1DB3A6E7" w:rsidR="00D3649A" w:rsidRPr="00D3649A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lang w:val="uk-UA"/>
              </w:rPr>
            </w:pPr>
            <w:r w:rsidRPr="00D3649A">
              <w:rPr>
                <w:rFonts w:ascii="Arial" w:hAnsi="Arial" w:cs="Arial"/>
                <w:sz w:val="20"/>
              </w:rPr>
              <w:t xml:space="preserve">API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інтеграції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системами</w:t>
            </w:r>
            <w:proofErr w:type="spellEnd"/>
          </w:p>
        </w:tc>
      </w:tr>
      <w:tr w:rsidR="00C7235E" w:rsidRPr="001736EF" w14:paraId="7DB0D500" w14:textId="77777777" w:rsidTr="001736EF">
        <w:trPr>
          <w:trHeight w:val="353"/>
        </w:trPr>
        <w:tc>
          <w:tcPr>
            <w:tcW w:w="3361" w:type="dxa"/>
            <w:tcBorders>
              <w:top w:val="nil"/>
              <w:right w:val="dotted" w:sz="4" w:space="0" w:color="auto"/>
            </w:tcBorders>
          </w:tcPr>
          <w:p w14:paraId="7B4C75F9" w14:textId="77777777" w:rsidR="00C7235E" w:rsidRPr="001736EF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</w:r>
            <w:r w:rsidR="00FD5046" w:rsidRPr="001736EF">
              <w:rPr>
                <w:rFonts w:ascii="Arial" w:hAnsi="Arial" w:cs="Arial"/>
              </w:rPr>
              <w:t>Excluded from</w:t>
            </w:r>
            <w:r w:rsidRPr="001736EF">
              <w:rPr>
                <w:rFonts w:ascii="Arial" w:hAnsi="Arial" w:cs="Arial"/>
              </w:rPr>
              <w:t xml:space="preserve">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</w:tcBorders>
          </w:tcPr>
          <w:p w14:paraId="5A4A60A3" w14:textId="77777777" w:rsidR="00D3649A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Реальний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контроль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платформа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надає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lastRenderedPageBreak/>
              <w:t>аналітику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але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не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впливає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політику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)</w:t>
            </w:r>
          </w:p>
          <w:p w14:paraId="3F56BD81" w14:textId="726A2388" w:rsidR="00C7235E" w:rsidRPr="001736EF" w:rsidRDefault="00D3649A" w:rsidP="00D3649A">
            <w:pPr>
              <w:pStyle w:val="BodyText"/>
              <w:numPr>
                <w:ilvl w:val="0"/>
                <w:numId w:val="13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Комплексні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моделі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впливу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екологічних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економічних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соціальних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факторів</w:t>
            </w:r>
            <w:proofErr w:type="spellEnd"/>
          </w:p>
        </w:tc>
      </w:tr>
      <w:tr w:rsidR="00C7235E" w:rsidRPr="001736EF" w14:paraId="35CC8A8F" w14:textId="77777777" w:rsidTr="001736EF">
        <w:trPr>
          <w:trHeight w:val="629"/>
        </w:trPr>
        <w:tc>
          <w:tcPr>
            <w:tcW w:w="3361" w:type="dxa"/>
          </w:tcPr>
          <w:p w14:paraId="03E86AB9" w14:textId="77777777" w:rsidR="00C7235E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lastRenderedPageBreak/>
              <w:t>Impacts:</w:t>
            </w:r>
            <w:r w:rsidRPr="001736EF">
              <w:rPr>
                <w:rFonts w:ascii="Arial" w:hAnsi="Arial" w:cs="Arial"/>
              </w:rPr>
              <w:br/>
            </w:r>
            <w:r w:rsidR="00F04798" w:rsidRPr="001736EF">
              <w:rPr>
                <w:rFonts w:ascii="Arial" w:hAnsi="Arial" w:cs="Arial"/>
              </w:rPr>
              <w:t>(Organizational</w:t>
            </w:r>
            <w:r w:rsidRPr="001736EF">
              <w:rPr>
                <w:rFonts w:ascii="Arial" w:hAnsi="Arial" w:cs="Arial"/>
              </w:rPr>
              <w:t xml:space="preserve"> &amp; Technical)</w:t>
            </w:r>
          </w:p>
        </w:tc>
        <w:tc>
          <w:tcPr>
            <w:tcW w:w="6899" w:type="dxa"/>
          </w:tcPr>
          <w:p w14:paraId="740BDBF6" w14:textId="7BF3E533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Організаційні:</w:t>
            </w:r>
          </w:p>
          <w:p w14:paraId="34B454DE" w14:textId="70011191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Підвищення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ефективності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планування</w:t>
            </w:r>
            <w:proofErr w:type="spellEnd"/>
          </w:p>
          <w:p w14:paraId="0528A471" w14:textId="3794DD4F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Покращена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доступність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аналітичних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дослідників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та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інвесторів</w:t>
            </w:r>
            <w:proofErr w:type="spellEnd"/>
          </w:p>
          <w:p w14:paraId="704EAE0D" w14:textId="77777777" w:rsidR="00C7235E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Прозорість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процесу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урбанізації</w:t>
            </w:r>
            <w:proofErr w:type="spellEnd"/>
          </w:p>
          <w:p w14:paraId="40C98A82" w14:textId="3A7F33DD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Технічні:</w:t>
            </w:r>
          </w:p>
          <w:p w14:paraId="15782016" w14:textId="77777777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Потреба</w:t>
            </w:r>
            <w:proofErr w:type="spellEnd"/>
            <w:r w:rsidRPr="00D3649A">
              <w:rPr>
                <w:rFonts w:ascii="Arial" w:hAnsi="Arial" w:cs="Arial"/>
              </w:rPr>
              <w:t xml:space="preserve"> у </w:t>
            </w:r>
            <w:proofErr w:type="spellStart"/>
            <w:r w:rsidRPr="00D3649A">
              <w:rPr>
                <w:rFonts w:ascii="Arial" w:hAnsi="Arial" w:cs="Arial"/>
              </w:rPr>
              <w:t>великій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обчислювальній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потужності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аналізу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</w:p>
          <w:p w14:paraId="3C73AD1B" w14:textId="77777777" w:rsidR="00D3649A" w:rsidRPr="00D3649A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</w:rPr>
            </w:pPr>
            <w:proofErr w:type="spellStart"/>
            <w:r w:rsidRPr="00D3649A">
              <w:rPr>
                <w:rFonts w:ascii="Arial" w:hAnsi="Arial" w:cs="Arial"/>
              </w:rPr>
              <w:t>Оптимізація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баз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даних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для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швидкої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обробки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великих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масивів</w:t>
            </w:r>
            <w:proofErr w:type="spellEnd"/>
            <w:r w:rsidRPr="00D3649A">
              <w:rPr>
                <w:rFonts w:ascii="Arial" w:hAnsi="Arial" w:cs="Arial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</w:rPr>
              <w:t>інформації</w:t>
            </w:r>
            <w:proofErr w:type="spellEnd"/>
          </w:p>
          <w:p w14:paraId="0652E94B" w14:textId="3CC4B8BB" w:rsidR="00D3649A" w:rsidRPr="001736EF" w:rsidRDefault="00D3649A" w:rsidP="00D3649A">
            <w:pPr>
              <w:pStyle w:val="BodyText"/>
              <w:numPr>
                <w:ilvl w:val="0"/>
                <w:numId w:val="14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Інтеграція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аналітичними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інструментами</w:t>
            </w:r>
            <w:proofErr w:type="spellEnd"/>
          </w:p>
        </w:tc>
      </w:tr>
      <w:tr w:rsidR="00C7235E" w:rsidRPr="001736EF" w14:paraId="60350200" w14:textId="77777777" w:rsidTr="001736EF">
        <w:trPr>
          <w:trHeight w:val="353"/>
        </w:trPr>
        <w:tc>
          <w:tcPr>
            <w:tcW w:w="3361" w:type="dxa"/>
          </w:tcPr>
          <w:p w14:paraId="02EC5F27" w14:textId="77777777" w:rsidR="00C7235E" w:rsidRPr="001736EF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Dependencies:</w:t>
            </w:r>
          </w:p>
        </w:tc>
        <w:tc>
          <w:tcPr>
            <w:tcW w:w="6899" w:type="dxa"/>
          </w:tcPr>
          <w:p w14:paraId="54DFDEB3" w14:textId="77777777" w:rsidR="00D3649A" w:rsidRDefault="00D3649A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Наявність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надійних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джерел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урбанізацію</w:t>
            </w:r>
            <w:proofErr w:type="spellEnd"/>
            <w:r>
              <w:rPr>
                <w:rFonts w:ascii="Arial" w:hAnsi="Arial" w:cs="Arial"/>
                <w:sz w:val="20"/>
                <w:lang w:val="uk-UA"/>
              </w:rPr>
              <w:t>:</w:t>
            </w:r>
          </w:p>
          <w:p w14:paraId="5708BA6A" w14:textId="77777777" w:rsidR="00D3649A" w:rsidRPr="00D3649A" w:rsidRDefault="00D3649A" w:rsidP="00D3649A">
            <w:pPr>
              <w:pStyle w:val="BodyText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Використання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сучасних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алгоритмів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машинного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навчання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статистики</w:t>
            </w:r>
            <w:proofErr w:type="spellEnd"/>
          </w:p>
          <w:p w14:paraId="410B0E6B" w14:textId="1B85A3B1" w:rsidR="00C7235E" w:rsidRPr="001736EF" w:rsidRDefault="00D3649A" w:rsidP="00D3649A">
            <w:pPr>
              <w:pStyle w:val="BodyText"/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Доступність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хмарних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сервісів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або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серверів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обробки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</w:rPr>
              <w:br/>
            </w:r>
          </w:p>
        </w:tc>
      </w:tr>
      <w:tr w:rsidR="000E2907" w:rsidRPr="001736EF" w14:paraId="76EE1CBA" w14:textId="77777777" w:rsidTr="001736EF">
        <w:trPr>
          <w:trHeight w:val="368"/>
        </w:trPr>
        <w:tc>
          <w:tcPr>
            <w:tcW w:w="3361" w:type="dxa"/>
          </w:tcPr>
          <w:p w14:paraId="6C9AB6C1" w14:textId="77777777" w:rsidR="000E2907" w:rsidRPr="001736EF" w:rsidRDefault="000E2907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Assumptions &amp; Constraints:</w:t>
            </w:r>
          </w:p>
        </w:tc>
        <w:tc>
          <w:tcPr>
            <w:tcW w:w="6899" w:type="dxa"/>
          </w:tcPr>
          <w:p w14:paraId="48085B35" w14:textId="6ECA7290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Припущення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>:</w:t>
            </w:r>
          </w:p>
          <w:p w14:paraId="039FDF6B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Доступ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відкритих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або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ліцензованих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міське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населення</w:t>
            </w:r>
            <w:proofErr w:type="spellEnd"/>
          </w:p>
          <w:p w14:paraId="274AB336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Користувачі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будуть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зацікавлені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у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використанні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аналітичного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інструменту</w:t>
            </w:r>
            <w:proofErr w:type="spellEnd"/>
          </w:p>
          <w:p w14:paraId="6EE35C1B" w14:textId="77777777" w:rsidR="00D3649A" w:rsidRPr="00D3649A" w:rsidRDefault="00D3649A" w:rsidP="00D3649A">
            <w:pPr>
              <w:pStyle w:val="BodyText"/>
              <w:numPr>
                <w:ilvl w:val="0"/>
                <w:numId w:val="16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Використання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Python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бібліотек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аналітики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(Pandas, Matplotlib, SciPy)</w:t>
            </w:r>
          </w:p>
          <w:p w14:paraId="16A17C78" w14:textId="04CAD98B" w:rsidR="00D3649A" w:rsidRPr="00D3649A" w:rsidRDefault="00D3649A" w:rsidP="00D3649A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szCs w:val="18"/>
                <w:lang w:val="uk-UA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Обмеження</w:t>
            </w:r>
            <w:proofErr w:type="spellEnd"/>
          </w:p>
          <w:p w14:paraId="4C30BF91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обчислювальна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потужність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початкових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етапах</w:t>
            </w:r>
            <w:proofErr w:type="spellEnd"/>
          </w:p>
          <w:p w14:paraId="0531EB75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Необхідність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дотримання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правил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конфіденційності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етики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роботі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даними</w:t>
            </w:r>
            <w:proofErr w:type="spellEnd"/>
          </w:p>
          <w:p w14:paraId="67228972" w14:textId="77777777" w:rsidR="00D3649A" w:rsidRPr="00D3649A" w:rsidRDefault="00D3649A" w:rsidP="00D3649A">
            <w:pPr>
              <w:pStyle w:val="BodyText"/>
              <w:numPr>
                <w:ilvl w:val="0"/>
                <w:numId w:val="17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Рамки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проєкту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обмежені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аналізом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розвитку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без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додавання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інших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демографічних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показників</w:t>
            </w:r>
            <w:proofErr w:type="spellEnd"/>
          </w:p>
          <w:p w14:paraId="0661F484" w14:textId="77777777" w:rsidR="000E2907" w:rsidRPr="001736EF" w:rsidRDefault="000E2907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27D1154A" w14:textId="77777777" w:rsidR="001903DF" w:rsidRDefault="001903DF" w:rsidP="00835E81">
      <w:pPr>
        <w:pStyle w:val="Heading1"/>
        <w:numPr>
          <w:ilvl w:val="0"/>
          <w:numId w:val="11"/>
        </w:numPr>
        <w:spacing w:before="0" w:after="0"/>
        <w:rPr>
          <w:szCs w:val="24"/>
        </w:rPr>
        <w:sectPr w:rsidR="001903DF" w:rsidSect="00635E5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14:paraId="4A564131" w14:textId="3258EDD3" w:rsidR="00F114EC" w:rsidRPr="00EE11E4" w:rsidRDefault="00FD5046" w:rsidP="00EE11E4">
      <w:pPr>
        <w:pStyle w:val="Heading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>High-level Requirements</w:t>
      </w:r>
      <w:r w:rsidR="00066535" w:rsidRPr="00937990">
        <w:rPr>
          <w:szCs w:val="24"/>
        </w:rPr>
        <w:t xml:space="preserve"> 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6840"/>
      </w:tblGrid>
      <w:tr w:rsidR="00097F7C" w:rsidRPr="001736EF" w14:paraId="7D1A2329" w14:textId="77777777" w:rsidTr="001736EF">
        <w:trPr>
          <w:tblHeader/>
        </w:trPr>
        <w:tc>
          <w:tcPr>
            <w:tcW w:w="3330" w:type="dxa"/>
            <w:shd w:val="clear" w:color="auto" w:fill="E0E0E0"/>
          </w:tcPr>
          <w:p w14:paraId="6A0FC3FF" w14:textId="77777777" w:rsidR="00097F7C" w:rsidRPr="001736EF" w:rsidRDefault="00F97D45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Requirement</w:t>
            </w:r>
            <w:r w:rsidR="00A5200C" w:rsidRPr="001736EF">
              <w:rPr>
                <w:b/>
                <w:szCs w:val="22"/>
              </w:rPr>
              <w:t xml:space="preserve"> Area</w:t>
            </w:r>
            <w:r w:rsidR="00390A8C" w:rsidRPr="001736EF">
              <w:rPr>
                <w:b/>
                <w:szCs w:val="22"/>
              </w:rPr>
              <w:t xml:space="preserve"> </w:t>
            </w:r>
          </w:p>
        </w:tc>
        <w:tc>
          <w:tcPr>
            <w:tcW w:w="6840" w:type="dxa"/>
            <w:shd w:val="clear" w:color="auto" w:fill="E0E0E0"/>
          </w:tcPr>
          <w:p w14:paraId="79DF0D9C" w14:textId="77777777" w:rsidR="00097F7C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Projected</w:t>
            </w:r>
            <w:r w:rsidR="000A5F61" w:rsidRPr="001736EF">
              <w:rPr>
                <w:b/>
                <w:szCs w:val="22"/>
              </w:rPr>
              <w:t xml:space="preserve"> Steps</w:t>
            </w:r>
            <w:r w:rsidR="00EA06FB" w:rsidRPr="001736EF">
              <w:rPr>
                <w:b/>
                <w:szCs w:val="22"/>
              </w:rPr>
              <w:t>/</w:t>
            </w:r>
            <w:r w:rsidR="00A5200C" w:rsidRPr="001736EF">
              <w:rPr>
                <w:b/>
                <w:szCs w:val="22"/>
              </w:rPr>
              <w:t>Comments</w:t>
            </w:r>
          </w:p>
        </w:tc>
      </w:tr>
      <w:tr w:rsidR="00097F7C" w:rsidRPr="001736EF" w14:paraId="06C6DFF5" w14:textId="77777777" w:rsidTr="001736EF">
        <w:trPr>
          <w:cantSplit/>
        </w:trPr>
        <w:tc>
          <w:tcPr>
            <w:tcW w:w="3330" w:type="dxa"/>
          </w:tcPr>
          <w:p w14:paraId="6EC3E815" w14:textId="15A541E4" w:rsidR="00097F7C" w:rsidRPr="001736EF" w:rsidRDefault="00D3649A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D3649A">
              <w:rPr>
                <w:rFonts w:ascii="Arial" w:hAnsi="Arial" w:cs="Arial"/>
                <w:bCs/>
              </w:rPr>
              <w:t>Дані</w:t>
            </w:r>
            <w:proofErr w:type="spellEnd"/>
            <w:r w:rsidRPr="00D364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bCs/>
              </w:rPr>
              <w:t>та</w:t>
            </w:r>
            <w:proofErr w:type="spellEnd"/>
            <w:r w:rsidRPr="00D3649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bCs/>
              </w:rPr>
              <w:t>джерела</w:t>
            </w:r>
            <w:proofErr w:type="spellEnd"/>
          </w:p>
        </w:tc>
        <w:tc>
          <w:tcPr>
            <w:tcW w:w="6840" w:type="dxa"/>
          </w:tcPr>
          <w:p w14:paraId="2C082A20" w14:textId="5848988E" w:rsidR="00D3649A" w:rsidRPr="00D3649A" w:rsidRDefault="00D3649A" w:rsidP="004D0C38">
            <w:pPr>
              <w:pStyle w:val="BodyText"/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Система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повинна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отримувати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про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міське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населення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та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його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зростання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з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надійних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джерел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(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державні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реєстри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,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відкриті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API,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супутникові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знімки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  <w:szCs w:val="18"/>
              </w:rPr>
              <w:t>тощо</w:t>
            </w:r>
            <w:proofErr w:type="spellEnd"/>
            <w:r w:rsidRPr="00D3649A">
              <w:rPr>
                <w:rFonts w:ascii="Arial" w:hAnsi="Arial" w:cs="Arial"/>
                <w:sz w:val="20"/>
                <w:szCs w:val="18"/>
              </w:rPr>
              <w:t>).</w:t>
            </w:r>
          </w:p>
          <w:p w14:paraId="6CAB6822" w14:textId="74116E8D" w:rsidR="00097F7C" w:rsidRPr="001736EF" w:rsidRDefault="00D3649A" w:rsidP="004D0C38">
            <w:pPr>
              <w:pStyle w:val="BodyText"/>
              <w:numPr>
                <w:ilvl w:val="0"/>
                <w:numId w:val="19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D3649A">
              <w:rPr>
                <w:rFonts w:ascii="Arial" w:hAnsi="Arial" w:cs="Arial"/>
                <w:sz w:val="20"/>
              </w:rPr>
              <w:t>Дані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повинні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регулярно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оновлюватися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забезпечення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актуальності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3649A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D3649A">
              <w:rPr>
                <w:rFonts w:ascii="Arial" w:hAnsi="Arial" w:cs="Arial"/>
                <w:sz w:val="20"/>
              </w:rPr>
              <w:t>.</w:t>
            </w:r>
          </w:p>
        </w:tc>
      </w:tr>
      <w:tr w:rsidR="00097F7C" w:rsidRPr="001736EF" w14:paraId="686C76A4" w14:textId="77777777" w:rsidTr="001736EF">
        <w:trPr>
          <w:cantSplit/>
        </w:trPr>
        <w:tc>
          <w:tcPr>
            <w:tcW w:w="3330" w:type="dxa"/>
          </w:tcPr>
          <w:p w14:paraId="168A7A5F" w14:textId="3B2E9700" w:rsidR="00097F7C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6840" w:type="dxa"/>
          </w:tcPr>
          <w:p w14:paraId="7AEAAAA4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Система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повинна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обробляти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великі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масиви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підтримувати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базові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17A1545C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Потрібно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реалізувати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використанням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моделей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напр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.,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лінійна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регресія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, Bass Diffusion Model).</w:t>
            </w:r>
          </w:p>
          <w:p w14:paraId="5985431C" w14:textId="232E0DCA" w:rsidR="00097F7C" w:rsidRPr="001736EF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аналітичних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виявлення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закономірностей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в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урбанізації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</w:tc>
      </w:tr>
      <w:tr w:rsidR="000A5F61" w:rsidRPr="001736EF" w14:paraId="2D3897C9" w14:textId="77777777" w:rsidTr="001736EF">
        <w:trPr>
          <w:cantSplit/>
        </w:trPr>
        <w:tc>
          <w:tcPr>
            <w:tcW w:w="3330" w:type="dxa"/>
          </w:tcPr>
          <w:p w14:paraId="241059E1" w14:textId="7CDE4749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Візуалізація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UI/UX</w:t>
            </w:r>
          </w:p>
        </w:tc>
        <w:tc>
          <w:tcPr>
            <w:tcW w:w="6840" w:type="dxa"/>
          </w:tcPr>
          <w:p w14:paraId="27E7A0E6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Інтерактивні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графіки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діаграми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карти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зручного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тенденцій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7C146F5E" w14:textId="77777777" w:rsidR="004D0C38" w:rsidRPr="004D0C38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Вебінтерфейс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повинен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бути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інтуїтивно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зрозумілим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дослідників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планувальників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бізнес-аналітиків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2254E096" w14:textId="370164DB" w:rsidR="000A5F61" w:rsidRPr="001736EF" w:rsidRDefault="004D0C38" w:rsidP="004D0C38">
            <w:pPr>
              <w:pStyle w:val="BodyText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Наявність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фільтрів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налаштувань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вибіркового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регіонами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часовими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періодами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тощо</w:t>
            </w:r>
            <w:proofErr w:type="spellEnd"/>
          </w:p>
        </w:tc>
      </w:tr>
      <w:tr w:rsidR="000A5F61" w:rsidRPr="001736EF" w14:paraId="3AA6CC02" w14:textId="77777777" w:rsidTr="001736EF">
        <w:trPr>
          <w:cantSplit/>
        </w:trPr>
        <w:tc>
          <w:tcPr>
            <w:tcW w:w="3330" w:type="dxa"/>
          </w:tcPr>
          <w:p w14:paraId="6F23C3D2" w14:textId="5598F940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Продуктивність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масштабованіст</w:t>
            </w:r>
            <w:proofErr w:type="spellEnd"/>
          </w:p>
        </w:tc>
        <w:tc>
          <w:tcPr>
            <w:tcW w:w="6840" w:type="dxa"/>
          </w:tcPr>
          <w:p w14:paraId="79E3BBB2" w14:textId="77777777" w:rsidR="004D0C38" w:rsidRPr="004D0C38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Підтримка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ефективної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роботи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навіть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із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великими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наборами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4A1C4C45" w14:textId="30A496ED" w:rsidR="000A5F61" w:rsidRPr="001736EF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масштабування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у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разі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збільшення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навантаження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на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систему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</w:tc>
      </w:tr>
      <w:tr w:rsidR="000A5F61" w:rsidRPr="001736EF" w14:paraId="6728B9B2" w14:textId="77777777" w:rsidTr="001736EF">
        <w:trPr>
          <w:cantSplit/>
        </w:trPr>
        <w:tc>
          <w:tcPr>
            <w:tcW w:w="3330" w:type="dxa"/>
          </w:tcPr>
          <w:p w14:paraId="2BED3382" w14:textId="73F05DAF" w:rsidR="000A5F61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4D0C38">
              <w:rPr>
                <w:rFonts w:ascii="Arial" w:hAnsi="Arial" w:cs="Arial"/>
                <w:bCs/>
              </w:rPr>
              <w:t xml:space="preserve">API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інтеграція</w:t>
            </w:r>
            <w:proofErr w:type="spellEnd"/>
          </w:p>
        </w:tc>
        <w:tc>
          <w:tcPr>
            <w:tcW w:w="6840" w:type="dxa"/>
          </w:tcPr>
          <w:p w14:paraId="4BE0071C" w14:textId="77777777" w:rsidR="004D0C38" w:rsidRPr="004D0C38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Надання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для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інтеграції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іншими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або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мобільними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додатками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</w:p>
          <w:p w14:paraId="45DDC058" w14:textId="6C7DAD69" w:rsidR="000A5F61" w:rsidRPr="001736EF" w:rsidRDefault="004D0C38" w:rsidP="004D0C38">
            <w:pPr>
              <w:pStyle w:val="BodyText"/>
              <w:numPr>
                <w:ilvl w:val="0"/>
                <w:numId w:val="20"/>
              </w:num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експорту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результатів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у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популярних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форматах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(CSV, JSON, PDF).</w:t>
            </w:r>
          </w:p>
        </w:tc>
      </w:tr>
      <w:tr w:rsidR="000A5F61" w:rsidRPr="001736EF" w14:paraId="7C28890C" w14:textId="77777777" w:rsidTr="001736EF">
        <w:trPr>
          <w:cantSplit/>
        </w:trPr>
        <w:tc>
          <w:tcPr>
            <w:tcW w:w="3330" w:type="dxa"/>
          </w:tcPr>
          <w:p w14:paraId="2068D7AE" w14:textId="77777777" w:rsidR="000A5F61" w:rsidRPr="001736EF" w:rsidRDefault="000A5F6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6840" w:type="dxa"/>
          </w:tcPr>
          <w:p w14:paraId="7126E4E8" w14:textId="77777777" w:rsidR="000A5F61" w:rsidRPr="001736EF" w:rsidRDefault="000A5F61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97F7C" w:rsidRPr="001736EF" w14:paraId="3F2DD604" w14:textId="77777777" w:rsidTr="001736EF">
        <w:trPr>
          <w:cantSplit/>
        </w:trPr>
        <w:tc>
          <w:tcPr>
            <w:tcW w:w="3330" w:type="dxa"/>
          </w:tcPr>
          <w:p w14:paraId="3A1E796F" w14:textId="77777777" w:rsidR="00097F7C" w:rsidRPr="001736EF" w:rsidRDefault="00097F7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</w:p>
        </w:tc>
        <w:tc>
          <w:tcPr>
            <w:tcW w:w="6840" w:type="dxa"/>
          </w:tcPr>
          <w:p w14:paraId="3E257CB4" w14:textId="77777777" w:rsidR="00097F7C" w:rsidRPr="001736EF" w:rsidRDefault="00097F7C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06D780A6" w14:textId="57C8F4CD" w:rsidR="00F114EC" w:rsidRPr="00F114EC" w:rsidRDefault="00C717E3" w:rsidP="00EE11E4">
      <w:pPr>
        <w:pStyle w:val="Heading1"/>
        <w:numPr>
          <w:ilvl w:val="0"/>
          <w:numId w:val="11"/>
        </w:numPr>
        <w:spacing w:before="360"/>
      </w:pPr>
      <w:r>
        <w:t>High-level Deliverables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6210"/>
      </w:tblGrid>
      <w:tr w:rsidR="00C717E3" w:rsidRPr="001736EF" w14:paraId="775C7202" w14:textId="77777777" w:rsidTr="001736EF">
        <w:trPr>
          <w:trHeight w:val="668"/>
          <w:tblHeader/>
        </w:trPr>
        <w:tc>
          <w:tcPr>
            <w:tcW w:w="3960" w:type="dxa"/>
            <w:shd w:val="clear" w:color="auto" w:fill="E0E0E0"/>
          </w:tcPr>
          <w:p w14:paraId="146F26D1" w14:textId="77777777" w:rsidR="0047021F" w:rsidRPr="001736EF" w:rsidRDefault="00E1193A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Deliverable </w:t>
            </w:r>
            <w:r w:rsidR="00EE25DC" w:rsidRPr="001736EF">
              <w:rPr>
                <w:b/>
                <w:szCs w:val="22"/>
              </w:rPr>
              <w:t>Type</w:t>
            </w:r>
            <w:r w:rsidR="0047021F" w:rsidRPr="001736EF">
              <w:rPr>
                <w:b/>
                <w:szCs w:val="22"/>
              </w:rPr>
              <w:t xml:space="preserve"> </w:t>
            </w:r>
          </w:p>
          <w:p w14:paraId="0730D07C" w14:textId="77777777" w:rsidR="0047021F" w:rsidRPr="001736EF" w:rsidRDefault="00981C87" w:rsidP="001736EF">
            <w:pPr>
              <w:pStyle w:val="BodyText"/>
              <w:spacing w:before="40" w:after="40"/>
              <w:ind w:left="342"/>
              <w:rPr>
                <w:b/>
                <w:sz w:val="18"/>
                <w:szCs w:val="18"/>
              </w:rPr>
            </w:pPr>
            <w:r w:rsidRPr="001736EF">
              <w:rPr>
                <w:b/>
                <w:sz w:val="18"/>
                <w:szCs w:val="18"/>
              </w:rPr>
              <w:t>Note: I</w:t>
            </w:r>
            <w:r w:rsidR="0047021F" w:rsidRPr="001736EF">
              <w:rPr>
                <w:b/>
                <w:sz w:val="18"/>
                <w:szCs w:val="18"/>
              </w:rPr>
              <w:t xml:space="preserve">dentify </w:t>
            </w:r>
            <w:r w:rsidRPr="001736EF">
              <w:rPr>
                <w:b/>
                <w:sz w:val="18"/>
                <w:szCs w:val="18"/>
              </w:rPr>
              <w:t xml:space="preserve">each </w:t>
            </w:r>
            <w:r w:rsidR="0047021F" w:rsidRPr="001736EF">
              <w:rPr>
                <w:b/>
                <w:sz w:val="18"/>
                <w:szCs w:val="18"/>
              </w:rPr>
              <w:t xml:space="preserve">type as either </w:t>
            </w:r>
            <w:r w:rsidR="0007121F" w:rsidRPr="001736EF">
              <w:rPr>
                <w:b/>
                <w:sz w:val="18"/>
                <w:szCs w:val="18"/>
              </w:rPr>
              <w:br/>
            </w:r>
            <w:r w:rsidR="00FB1842" w:rsidRPr="001736EF">
              <w:rPr>
                <w:b/>
                <w:sz w:val="18"/>
                <w:szCs w:val="18"/>
              </w:rPr>
              <w:t>Business P</w:t>
            </w:r>
            <w:r w:rsidR="0047021F" w:rsidRPr="001736EF">
              <w:rPr>
                <w:b/>
                <w:sz w:val="18"/>
                <w:szCs w:val="18"/>
              </w:rPr>
              <w:t xml:space="preserve">rocess or </w:t>
            </w:r>
            <w:r w:rsidR="00DB079B" w:rsidRPr="001736EF">
              <w:rPr>
                <w:b/>
                <w:sz w:val="18"/>
                <w:szCs w:val="18"/>
              </w:rPr>
              <w:t>Project</w:t>
            </w:r>
            <w:r w:rsidR="00FB1842" w:rsidRPr="001736EF">
              <w:rPr>
                <w:b/>
                <w:sz w:val="18"/>
                <w:szCs w:val="18"/>
              </w:rPr>
              <w:t xml:space="preserve"> M</w:t>
            </w:r>
            <w:r w:rsidR="0047021F" w:rsidRPr="001736EF">
              <w:rPr>
                <w:b/>
                <w:sz w:val="18"/>
                <w:szCs w:val="18"/>
              </w:rPr>
              <w:t>anagement</w:t>
            </w:r>
            <w:r w:rsidRPr="001736EF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6210" w:type="dxa"/>
            <w:shd w:val="clear" w:color="auto" w:fill="E0E0E0"/>
          </w:tcPr>
          <w:p w14:paraId="76BACD21" w14:textId="77777777" w:rsidR="00C717E3" w:rsidRPr="001736EF" w:rsidRDefault="00EE25D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556A04" w:rsidRPr="001736EF" w14:paraId="0CCCD1AA" w14:textId="77777777" w:rsidTr="001736EF">
        <w:trPr>
          <w:cantSplit/>
          <w:trHeight w:val="346"/>
        </w:trPr>
        <w:tc>
          <w:tcPr>
            <w:tcW w:w="3960" w:type="dxa"/>
          </w:tcPr>
          <w:p w14:paraId="308E9CDB" w14:textId="46B48E5E" w:rsidR="00556A04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Зібраний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очищений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набір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даних</w:t>
            </w:r>
            <w:proofErr w:type="spellEnd"/>
          </w:p>
        </w:tc>
        <w:tc>
          <w:tcPr>
            <w:tcW w:w="6210" w:type="dxa"/>
          </w:tcPr>
          <w:p w14:paraId="6A244736" w14:textId="1FFFFFC9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Н</w:t>
            </w:r>
            <w:proofErr w:type="spellStart"/>
            <w:r w:rsidRPr="004D0C38">
              <w:rPr>
                <w:rFonts w:ascii="Arial" w:hAnsi="Arial" w:cs="Arial"/>
              </w:rPr>
              <w:t>абір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структурованих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урбанізацію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що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використовуватиметься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аналізу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7F33FB44" w14:textId="77777777" w:rsidTr="001736EF">
        <w:trPr>
          <w:cantSplit/>
          <w:trHeight w:val="346"/>
        </w:trPr>
        <w:tc>
          <w:tcPr>
            <w:tcW w:w="3960" w:type="dxa"/>
          </w:tcPr>
          <w:p w14:paraId="28942194" w14:textId="2D431BA6" w:rsidR="00556A04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Алгоритми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</w:p>
        </w:tc>
        <w:tc>
          <w:tcPr>
            <w:tcW w:w="6210" w:type="dxa"/>
          </w:tcPr>
          <w:p w14:paraId="55D8F4CB" w14:textId="6BE1074F" w:rsidR="00556A04" w:rsidRPr="004D0C38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реалізовані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методи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статистичного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аналізу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прогнозування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тенденцій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міського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розвитку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  <w:sz w:val="20"/>
                <w:lang w:val="uk-UA"/>
              </w:rPr>
              <w:t>(Результати бізнес-процесу)</w:t>
            </w:r>
          </w:p>
        </w:tc>
      </w:tr>
      <w:tr w:rsidR="00556A04" w:rsidRPr="001736EF" w14:paraId="79AFAB1F" w14:textId="77777777" w:rsidTr="001736EF">
        <w:trPr>
          <w:cantSplit/>
          <w:trHeight w:val="346"/>
        </w:trPr>
        <w:tc>
          <w:tcPr>
            <w:tcW w:w="3960" w:type="dxa"/>
          </w:tcPr>
          <w:p w14:paraId="083B52A6" w14:textId="41E69E13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4D0C38">
              <w:rPr>
                <w:rFonts w:ascii="Arial" w:hAnsi="Arial" w:cs="Arial"/>
                <w:bCs/>
              </w:rPr>
              <w:t xml:space="preserve">API </w:t>
            </w:r>
            <w:proofErr w:type="spellStart"/>
            <w:r w:rsidRPr="004D0C38">
              <w:rPr>
                <w:rFonts w:ascii="Arial" w:hAnsi="Arial" w:cs="Arial"/>
                <w:bCs/>
              </w:rPr>
              <w:t>для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інтеграції</w:t>
            </w:r>
            <w:proofErr w:type="spellEnd"/>
          </w:p>
        </w:tc>
        <w:tc>
          <w:tcPr>
            <w:tcW w:w="6210" w:type="dxa"/>
          </w:tcPr>
          <w:p w14:paraId="66DE4FFE" w14:textId="3187F007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отримувати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прогнози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через</w:t>
            </w:r>
            <w:proofErr w:type="spellEnd"/>
            <w:r w:rsidRPr="004D0C38">
              <w:rPr>
                <w:rFonts w:ascii="Arial" w:hAnsi="Arial" w:cs="Arial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іншими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2D026AF5" w14:textId="77777777" w:rsidTr="001736EF">
        <w:trPr>
          <w:cantSplit/>
          <w:trHeight w:val="346"/>
        </w:trPr>
        <w:tc>
          <w:tcPr>
            <w:tcW w:w="3960" w:type="dxa"/>
          </w:tcPr>
          <w:p w14:paraId="6344BB05" w14:textId="3B074718" w:rsidR="00556A04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Інтерактивна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система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візуалізації</w:t>
            </w:r>
            <w:proofErr w:type="spellEnd"/>
          </w:p>
        </w:tc>
        <w:tc>
          <w:tcPr>
            <w:tcW w:w="6210" w:type="dxa"/>
          </w:tcPr>
          <w:p w14:paraId="5EC7AB45" w14:textId="661FAB33" w:rsidR="00556A04" w:rsidRPr="004D0C38" w:rsidRDefault="004D0C38" w:rsidP="00C60154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можливість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отримувати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прогнози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через</w:t>
            </w:r>
            <w:proofErr w:type="spellEnd"/>
            <w:r w:rsidRPr="004D0C38">
              <w:rPr>
                <w:rFonts w:ascii="Arial" w:hAnsi="Arial" w:cs="Arial"/>
              </w:rPr>
              <w:t xml:space="preserve"> API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використання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іншими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системами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бізнес-процесу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687B2454" w14:textId="77777777" w:rsidTr="001736EF">
        <w:trPr>
          <w:cantSplit/>
          <w:trHeight w:val="346"/>
        </w:trPr>
        <w:tc>
          <w:tcPr>
            <w:tcW w:w="3960" w:type="dxa"/>
          </w:tcPr>
          <w:p w14:paraId="50CDFA44" w14:textId="4CC5245F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Документ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"Vision &amp; Scope"</w:t>
            </w:r>
          </w:p>
        </w:tc>
        <w:tc>
          <w:tcPr>
            <w:tcW w:w="6210" w:type="dxa"/>
          </w:tcPr>
          <w:p w14:paraId="0906E490" w14:textId="0AB7EC84" w:rsidR="00556A04" w:rsidRPr="004D0C38" w:rsidRDefault="004D0C38" w:rsidP="004D0C38">
            <w:pPr>
              <w:tabs>
                <w:tab w:val="left" w:pos="1753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чітко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визначені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цілі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межі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очікувані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65C44DA9" w14:textId="77777777" w:rsidTr="001736EF">
        <w:trPr>
          <w:cantSplit/>
          <w:trHeight w:val="346"/>
        </w:trPr>
        <w:tc>
          <w:tcPr>
            <w:tcW w:w="3960" w:type="dxa"/>
          </w:tcPr>
          <w:p w14:paraId="572D974F" w14:textId="590B6E15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Архітектурний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дизайн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системи</w:t>
            </w:r>
            <w:proofErr w:type="spellEnd"/>
          </w:p>
        </w:tc>
        <w:tc>
          <w:tcPr>
            <w:tcW w:w="6210" w:type="dxa"/>
          </w:tcPr>
          <w:p w14:paraId="0B12A804" w14:textId="1BEA0279" w:rsidR="00556A04" w:rsidRPr="001736EF" w:rsidRDefault="004D0C38" w:rsidP="00C60154">
            <w:pPr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опис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структури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бази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технологій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взаємодії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компонентів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1D9C7095" w14:textId="77777777" w:rsidTr="001736EF">
        <w:trPr>
          <w:cantSplit/>
          <w:trHeight w:val="346"/>
        </w:trPr>
        <w:tc>
          <w:tcPr>
            <w:tcW w:w="3960" w:type="dxa"/>
          </w:tcPr>
          <w:p w14:paraId="36E42CAE" w14:textId="2222A8AA" w:rsidR="00556A04" w:rsidRPr="004D0C38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Cs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План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розробки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розгортанн</w:t>
            </w:r>
            <w:proofErr w:type="spellEnd"/>
            <w:r>
              <w:rPr>
                <w:rFonts w:ascii="Arial" w:hAnsi="Arial" w:cs="Arial"/>
                <w:bCs/>
                <w:lang w:val="uk-UA"/>
              </w:rPr>
              <w:t>я</w:t>
            </w:r>
          </w:p>
        </w:tc>
        <w:tc>
          <w:tcPr>
            <w:tcW w:w="6210" w:type="dxa"/>
          </w:tcPr>
          <w:p w14:paraId="6A92D258" w14:textId="09EB9FBA" w:rsidR="00556A04" w:rsidRPr="004D0C38" w:rsidRDefault="004D0C38" w:rsidP="004D0C38">
            <w:pPr>
              <w:tabs>
                <w:tab w:val="left" w:pos="1202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дорожня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карта</w:t>
            </w:r>
            <w:proofErr w:type="spellEnd"/>
            <w:r w:rsidRPr="004D0C38">
              <w:rPr>
                <w:rFonts w:ascii="Arial" w:hAnsi="Arial" w:cs="Arial"/>
              </w:rPr>
              <w:t xml:space="preserve"> з </w:t>
            </w:r>
            <w:proofErr w:type="spellStart"/>
            <w:r w:rsidRPr="004D0C38">
              <w:rPr>
                <w:rFonts w:ascii="Arial" w:hAnsi="Arial" w:cs="Arial"/>
              </w:rPr>
              <w:t>етапами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впровадження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45C9E481" w14:textId="77777777" w:rsidTr="001736EF">
        <w:trPr>
          <w:trHeight w:val="346"/>
        </w:trPr>
        <w:tc>
          <w:tcPr>
            <w:tcW w:w="3960" w:type="dxa"/>
          </w:tcPr>
          <w:p w14:paraId="1597CC36" w14:textId="6206E039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lastRenderedPageBreak/>
              <w:t>Звіт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тестування</w:t>
            </w:r>
            <w:proofErr w:type="spellEnd"/>
          </w:p>
        </w:tc>
        <w:tc>
          <w:tcPr>
            <w:tcW w:w="6210" w:type="dxa"/>
          </w:tcPr>
          <w:p w14:paraId="7B82036A" w14:textId="1AE84F29" w:rsidR="00556A04" w:rsidRPr="001736EF" w:rsidRDefault="004D0C38" w:rsidP="00C60154">
            <w:pPr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перевірки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якості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даних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функціональності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алгоритмів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та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вебінтерфейсу</w:t>
            </w:r>
            <w:proofErr w:type="spellEnd"/>
            <w:r w:rsidRPr="004D0C38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  <w:tr w:rsidR="00556A04" w:rsidRPr="001736EF" w14:paraId="31DAA2EC" w14:textId="77777777" w:rsidTr="001736EF">
        <w:trPr>
          <w:trHeight w:val="362"/>
        </w:trPr>
        <w:tc>
          <w:tcPr>
            <w:tcW w:w="3960" w:type="dxa"/>
          </w:tcPr>
          <w:p w14:paraId="6D501163" w14:textId="6A667D89" w:rsidR="00556A04" w:rsidRPr="001736EF" w:rsidRDefault="004D0C38" w:rsidP="004D0C38">
            <w:pPr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</w:rPr>
            </w:pPr>
            <w:proofErr w:type="spellStart"/>
            <w:r w:rsidRPr="004D0C38">
              <w:rPr>
                <w:rFonts w:ascii="Arial" w:hAnsi="Arial" w:cs="Arial"/>
              </w:rPr>
              <w:t>Фінальний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звіт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проєкту</w:t>
            </w:r>
            <w:proofErr w:type="spellEnd"/>
          </w:p>
        </w:tc>
        <w:tc>
          <w:tcPr>
            <w:tcW w:w="6210" w:type="dxa"/>
          </w:tcPr>
          <w:p w14:paraId="33B7EBB7" w14:textId="7BF16F1B" w:rsidR="00556A04" w:rsidRPr="004D0C38" w:rsidRDefault="004D0C38" w:rsidP="004D0C38">
            <w:pPr>
              <w:rPr>
                <w:rFonts w:ascii="Arial" w:hAnsi="Arial" w:cs="Arial"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</w:rPr>
              <w:t>підсумок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виконаних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робіт</w:t>
            </w:r>
            <w:proofErr w:type="spellEnd"/>
            <w:r w:rsidRPr="004D0C38">
              <w:rPr>
                <w:rFonts w:ascii="Arial" w:hAnsi="Arial" w:cs="Arial"/>
              </w:rPr>
              <w:t xml:space="preserve">, </w:t>
            </w:r>
            <w:proofErr w:type="spellStart"/>
            <w:r w:rsidRPr="004D0C38">
              <w:rPr>
                <w:rFonts w:ascii="Arial" w:hAnsi="Arial" w:cs="Arial"/>
              </w:rPr>
              <w:t>отриманих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результатів</w:t>
            </w:r>
            <w:proofErr w:type="spellEnd"/>
            <w:r w:rsidRPr="004D0C38">
              <w:rPr>
                <w:rFonts w:ascii="Arial" w:hAnsi="Arial" w:cs="Arial"/>
              </w:rPr>
              <w:t xml:space="preserve"> і </w:t>
            </w:r>
            <w:proofErr w:type="spellStart"/>
            <w:r w:rsidRPr="004D0C38">
              <w:rPr>
                <w:rFonts w:ascii="Arial" w:hAnsi="Arial" w:cs="Arial"/>
              </w:rPr>
              <w:t>рекомендацій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для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подальшого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розвитку</w:t>
            </w:r>
            <w:proofErr w:type="spellEnd"/>
            <w:r>
              <w:t xml:space="preserve"> </w:t>
            </w:r>
            <w:r w:rsidRPr="004D0C38">
              <w:rPr>
                <w:rFonts w:ascii="Arial" w:hAnsi="Arial" w:cs="Arial"/>
              </w:rPr>
              <w:t>(</w:t>
            </w:r>
            <w:proofErr w:type="spellStart"/>
            <w:r w:rsidRPr="004D0C38">
              <w:rPr>
                <w:rFonts w:ascii="Arial" w:hAnsi="Arial" w:cs="Arial"/>
              </w:rPr>
              <w:t>Результати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управління</w:t>
            </w:r>
            <w:proofErr w:type="spellEnd"/>
            <w:r w:rsidRPr="004D0C38">
              <w:rPr>
                <w:rFonts w:ascii="Arial" w:hAnsi="Arial" w:cs="Arial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</w:rPr>
              <w:t>проєктом</w:t>
            </w:r>
            <w:proofErr w:type="spellEnd"/>
            <w:r w:rsidRPr="004D0C38">
              <w:rPr>
                <w:rFonts w:ascii="Arial" w:hAnsi="Arial" w:cs="Arial"/>
              </w:rPr>
              <w:t>)</w:t>
            </w:r>
          </w:p>
        </w:tc>
      </w:tr>
    </w:tbl>
    <w:p w14:paraId="0FEEA7C2" w14:textId="6D2B2C01" w:rsidR="00ED606B" w:rsidRPr="00D634D5" w:rsidRDefault="008851FE" w:rsidP="00EE11E4">
      <w:pPr>
        <w:pStyle w:val="Heading1"/>
        <w:numPr>
          <w:ilvl w:val="0"/>
          <w:numId w:val="11"/>
        </w:numPr>
        <w:spacing w:before="360"/>
      </w:pPr>
      <w:r>
        <w:t>High-level Timeline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4"/>
        <w:gridCol w:w="1796"/>
        <w:gridCol w:w="1730"/>
      </w:tblGrid>
      <w:tr w:rsidR="00C54889" w:rsidRPr="001736EF" w14:paraId="0981C877" w14:textId="77777777" w:rsidTr="001736EF">
        <w:trPr>
          <w:trHeight w:val="428"/>
          <w:tblHeader/>
        </w:trPr>
        <w:tc>
          <w:tcPr>
            <w:tcW w:w="6644" w:type="dxa"/>
            <w:shd w:val="clear" w:color="auto" w:fill="E0E0E0"/>
          </w:tcPr>
          <w:p w14:paraId="51A67FB6" w14:textId="77777777" w:rsidR="006A24CC" w:rsidRPr="001736EF" w:rsidRDefault="006A24C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Milestone</w:t>
            </w:r>
          </w:p>
        </w:tc>
        <w:tc>
          <w:tcPr>
            <w:tcW w:w="1796" w:type="dxa"/>
            <w:shd w:val="clear" w:color="auto" w:fill="E0E0E0"/>
          </w:tcPr>
          <w:p w14:paraId="7B7E58D5" w14:textId="77777777" w:rsidR="006A24CC" w:rsidRPr="001736EF" w:rsidRDefault="00C1083B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Target</w:t>
            </w:r>
            <w:r w:rsidR="00F94762" w:rsidRPr="001736EF">
              <w:rPr>
                <w:b/>
                <w:szCs w:val="22"/>
              </w:rPr>
              <w:t xml:space="preserve"> </w:t>
            </w:r>
            <w:r w:rsidR="006A24CC" w:rsidRPr="001736EF">
              <w:rPr>
                <w:b/>
                <w:szCs w:val="22"/>
              </w:rPr>
              <w:t>Date</w:t>
            </w:r>
          </w:p>
        </w:tc>
        <w:tc>
          <w:tcPr>
            <w:tcW w:w="1730" w:type="dxa"/>
            <w:shd w:val="clear" w:color="auto" w:fill="E0E0E0"/>
          </w:tcPr>
          <w:p w14:paraId="3922DCEA" w14:textId="77777777" w:rsidR="006A24CC" w:rsidRPr="001736EF" w:rsidRDefault="008B2964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Date </w:t>
            </w:r>
            <w:r w:rsidR="00141577" w:rsidRPr="001736EF">
              <w:rPr>
                <w:b/>
                <w:szCs w:val="22"/>
              </w:rPr>
              <w:t>Achieved</w:t>
            </w:r>
          </w:p>
        </w:tc>
      </w:tr>
      <w:tr w:rsidR="008B2964" w:rsidRPr="001736EF" w14:paraId="47C47E03" w14:textId="77777777" w:rsidTr="001736EF">
        <w:trPr>
          <w:cantSplit/>
          <w:trHeight w:val="370"/>
        </w:trPr>
        <w:tc>
          <w:tcPr>
            <w:tcW w:w="6644" w:type="dxa"/>
          </w:tcPr>
          <w:p w14:paraId="52F42D55" w14:textId="7E5992FF" w:rsidR="006A24CC" w:rsidRPr="004D0C38" w:rsidRDefault="004D0C38" w:rsidP="004D0C38">
            <w:pPr>
              <w:pStyle w:val="BodyText"/>
              <w:tabs>
                <w:tab w:val="left" w:pos="939"/>
              </w:tabs>
              <w:spacing w:before="40" w:after="40"/>
              <w:ind w:left="0"/>
              <w:rPr>
                <w:rFonts w:ascii="Arial" w:hAnsi="Arial" w:cs="Arial"/>
                <w:bCs/>
                <w:sz w:val="20"/>
                <w:lang w:val="uk-UA"/>
              </w:rPr>
            </w:pPr>
            <w:r w:rsidRPr="004D0C38">
              <w:rPr>
                <w:rFonts w:ascii="Arial" w:hAnsi="Arial" w:cs="Arial"/>
                <w:bCs/>
                <w:sz w:val="20"/>
                <w:lang w:val="uk-UA"/>
              </w:rPr>
              <w:t>Фаза 1: Ініціація та планування</w:t>
            </w:r>
          </w:p>
        </w:tc>
        <w:tc>
          <w:tcPr>
            <w:tcW w:w="1796" w:type="dxa"/>
          </w:tcPr>
          <w:p w14:paraId="7C7C073E" w14:textId="54678B5D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3D2ECEE8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28BEA1B7" w14:textId="77777777" w:rsidTr="001736EF">
        <w:trPr>
          <w:cantSplit/>
          <w:trHeight w:val="370"/>
        </w:trPr>
        <w:tc>
          <w:tcPr>
            <w:tcW w:w="6644" w:type="dxa"/>
          </w:tcPr>
          <w:p w14:paraId="582309DD" w14:textId="235CA907" w:rsidR="006A24CC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Фаза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2: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1796" w:type="dxa"/>
          </w:tcPr>
          <w:p w14:paraId="533E35C8" w14:textId="23ABD60C" w:rsidR="006A24CC" w:rsidRPr="001736EF" w:rsidRDefault="004D0C38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4D0C38"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4A212F9" w14:textId="77777777" w:rsidR="006A24CC" w:rsidRPr="001736EF" w:rsidRDefault="006A24CC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2964" w:rsidRPr="001736EF" w14:paraId="023F713D" w14:textId="77777777" w:rsidTr="001736EF">
        <w:trPr>
          <w:cantSplit/>
          <w:trHeight w:val="370"/>
        </w:trPr>
        <w:tc>
          <w:tcPr>
            <w:tcW w:w="6644" w:type="dxa"/>
          </w:tcPr>
          <w:p w14:paraId="344EB95B" w14:textId="7A3BC327" w:rsidR="006A24CC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3: </w:t>
            </w:r>
            <w:proofErr w:type="spellStart"/>
            <w:r w:rsidRPr="004D0C38">
              <w:rPr>
                <w:rFonts w:ascii="Arial" w:hAnsi="Arial" w:cs="Arial"/>
                <w:bCs/>
              </w:rPr>
              <w:t>Аналітика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прогнозування</w:t>
            </w:r>
            <w:proofErr w:type="spellEnd"/>
          </w:p>
        </w:tc>
        <w:tc>
          <w:tcPr>
            <w:tcW w:w="1796" w:type="dxa"/>
          </w:tcPr>
          <w:p w14:paraId="4B29A3A9" w14:textId="592E1269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7786ECD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41FA22A8" w14:textId="77777777" w:rsidTr="001736EF">
        <w:trPr>
          <w:cantSplit/>
          <w:trHeight w:val="370"/>
        </w:trPr>
        <w:tc>
          <w:tcPr>
            <w:tcW w:w="6644" w:type="dxa"/>
          </w:tcPr>
          <w:p w14:paraId="56E7DE91" w14:textId="791D83AA" w:rsidR="006A24CC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4: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Розробка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вебзастосунку</w:t>
            </w:r>
            <w:proofErr w:type="spellEnd"/>
          </w:p>
        </w:tc>
        <w:tc>
          <w:tcPr>
            <w:tcW w:w="1796" w:type="dxa"/>
          </w:tcPr>
          <w:p w14:paraId="18523D5E" w14:textId="2A6EFFDF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2608FDB7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8B2964" w:rsidRPr="001736EF" w14:paraId="09B0C15D" w14:textId="77777777" w:rsidTr="001736EF">
        <w:trPr>
          <w:cantSplit/>
          <w:trHeight w:val="370"/>
        </w:trPr>
        <w:tc>
          <w:tcPr>
            <w:tcW w:w="6644" w:type="dxa"/>
          </w:tcPr>
          <w:p w14:paraId="34106451" w14:textId="52A149D3" w:rsidR="004D0C38" w:rsidRPr="004D0C38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5: </w:t>
            </w:r>
            <w:proofErr w:type="spellStart"/>
            <w:r w:rsidRPr="004D0C38">
              <w:rPr>
                <w:rFonts w:ascii="Arial" w:hAnsi="Arial" w:cs="Arial"/>
                <w:bCs/>
              </w:rPr>
              <w:t>Тестування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вдосконалення</w:t>
            </w:r>
            <w:proofErr w:type="spellEnd"/>
          </w:p>
        </w:tc>
        <w:tc>
          <w:tcPr>
            <w:tcW w:w="1796" w:type="dxa"/>
          </w:tcPr>
          <w:p w14:paraId="73E556BB" w14:textId="15F06A25" w:rsidR="006A24CC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403D45EF" w14:textId="77777777" w:rsidR="006A24CC" w:rsidRPr="001736EF" w:rsidRDefault="006A24CC" w:rsidP="001736EF">
            <w:pPr>
              <w:jc w:val="center"/>
              <w:rPr>
                <w:rFonts w:ascii="Arial" w:hAnsi="Arial" w:cs="Arial"/>
              </w:rPr>
            </w:pPr>
          </w:p>
        </w:tc>
      </w:tr>
      <w:tr w:rsidR="004D0C38" w:rsidRPr="001736EF" w14:paraId="2B3915BD" w14:textId="77777777" w:rsidTr="001736EF">
        <w:trPr>
          <w:cantSplit/>
          <w:trHeight w:val="370"/>
        </w:trPr>
        <w:tc>
          <w:tcPr>
            <w:tcW w:w="6644" w:type="dxa"/>
          </w:tcPr>
          <w:p w14:paraId="0964D9DF" w14:textId="2933F6F6" w:rsidR="004D0C38" w:rsidRPr="004D0C38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6: </w:t>
            </w:r>
            <w:proofErr w:type="spellStart"/>
            <w:r w:rsidRPr="004D0C38">
              <w:rPr>
                <w:rFonts w:ascii="Arial" w:hAnsi="Arial" w:cs="Arial"/>
                <w:bCs/>
              </w:rPr>
              <w:t>Розгортання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документація</w:t>
            </w:r>
            <w:proofErr w:type="spellEnd"/>
          </w:p>
        </w:tc>
        <w:tc>
          <w:tcPr>
            <w:tcW w:w="1796" w:type="dxa"/>
          </w:tcPr>
          <w:p w14:paraId="7D07022C" w14:textId="63EFEA01" w:rsidR="004D0C38" w:rsidRPr="001736EF" w:rsidRDefault="004D0C38" w:rsidP="001736EF">
            <w:pPr>
              <w:jc w:val="center"/>
              <w:rPr>
                <w:rFonts w:ascii="Arial" w:hAnsi="Arial" w:cs="Arial"/>
              </w:rPr>
            </w:pPr>
            <w:r w:rsidRPr="004D0C38">
              <w:rPr>
                <w:rFonts w:ascii="Arial" w:hAnsi="Arial" w:cs="Arial"/>
              </w:rPr>
              <w:t xml:space="preserve">2 </w:t>
            </w:r>
            <w:proofErr w:type="spellStart"/>
            <w:r w:rsidRPr="004D0C38">
              <w:rPr>
                <w:rFonts w:ascii="Arial" w:hAnsi="Arial" w:cs="Arial"/>
              </w:rPr>
              <w:t>тижні</w:t>
            </w:r>
            <w:proofErr w:type="spellEnd"/>
          </w:p>
        </w:tc>
        <w:tc>
          <w:tcPr>
            <w:tcW w:w="1730" w:type="dxa"/>
          </w:tcPr>
          <w:p w14:paraId="10EB3ABD" w14:textId="77777777" w:rsidR="004D0C38" w:rsidRPr="001736EF" w:rsidRDefault="004D0C38" w:rsidP="001736E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CF6B099" w14:textId="77777777" w:rsidR="00835E81" w:rsidRDefault="00835E81" w:rsidP="00835E81">
      <w:pPr>
        <w:pStyle w:val="Heading1"/>
        <w:numPr>
          <w:ilvl w:val="0"/>
          <w:numId w:val="11"/>
        </w:numPr>
        <w:spacing w:before="480"/>
        <w:rPr>
          <w:szCs w:val="24"/>
        </w:rPr>
        <w:sectPr w:rsidR="00835E81" w:rsidSect="002152E6">
          <w:headerReference w:type="first" r:id="rId14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14:paraId="39038555" w14:textId="484A2970" w:rsidR="00ED606B" w:rsidRPr="00EE11E4" w:rsidRDefault="006576D5" w:rsidP="00EE11E4">
      <w:pPr>
        <w:pStyle w:val="Heading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 xml:space="preserve">High-level </w:t>
      </w:r>
      <w:r w:rsidR="00983525" w:rsidRPr="00937990">
        <w:rPr>
          <w:szCs w:val="24"/>
        </w:rPr>
        <w:t xml:space="preserve">LOE </w:t>
      </w:r>
      <w:r w:rsidR="005C44DD" w:rsidRPr="00937990">
        <w:rPr>
          <w:szCs w:val="24"/>
        </w:rPr>
        <w:t>Estimate</w:t>
      </w:r>
      <w:r w:rsidR="00983525" w:rsidRPr="00937990">
        <w:rPr>
          <w:szCs w:val="24"/>
        </w:rPr>
        <w:t>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1620"/>
        <w:gridCol w:w="4410"/>
      </w:tblGrid>
      <w:tr w:rsidR="000C210C" w:rsidRPr="001736EF" w14:paraId="07005E83" w14:textId="77777777" w:rsidTr="001736EF">
        <w:trPr>
          <w:tblHeader/>
        </w:trPr>
        <w:tc>
          <w:tcPr>
            <w:tcW w:w="4140" w:type="dxa"/>
            <w:shd w:val="clear" w:color="auto" w:fill="E0E0E0"/>
            <w:vAlign w:val="bottom"/>
          </w:tcPr>
          <w:p w14:paraId="571EDA88" w14:textId="77777777" w:rsidR="006576D5" w:rsidRPr="001736EF" w:rsidRDefault="00C76C62" w:rsidP="001736EF">
            <w:pPr>
              <w:pStyle w:val="BodyText"/>
              <w:spacing w:after="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shd w:val="clear" w:color="auto" w:fill="E0E0E0"/>
            <w:vAlign w:val="bottom"/>
          </w:tcPr>
          <w:p w14:paraId="55B26647" w14:textId="77777777" w:rsidR="006576D5" w:rsidRPr="001736EF" w:rsidRDefault="000C210C" w:rsidP="001736EF">
            <w:pPr>
              <w:pStyle w:val="BodyText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Estimated </w:t>
            </w:r>
            <w:r w:rsidR="00FE5410" w:rsidRPr="001736EF">
              <w:rPr>
                <w:b/>
                <w:szCs w:val="22"/>
              </w:rPr>
              <w:t># Hours</w:t>
            </w:r>
            <w:r w:rsidR="008F66CB" w:rsidRPr="001736EF">
              <w:rPr>
                <w:b/>
                <w:szCs w:val="22"/>
              </w:rPr>
              <w:t xml:space="preserve"> across # Days to</w:t>
            </w:r>
            <w:r w:rsidR="00C76C62" w:rsidRPr="001736EF">
              <w:rPr>
                <w:b/>
                <w:szCs w:val="22"/>
              </w:rPr>
              <w:t xml:space="preserve"> Complete</w:t>
            </w:r>
          </w:p>
        </w:tc>
        <w:tc>
          <w:tcPr>
            <w:tcW w:w="4410" w:type="dxa"/>
            <w:shd w:val="clear" w:color="auto" w:fill="E0E0E0"/>
            <w:vAlign w:val="bottom"/>
          </w:tcPr>
          <w:p w14:paraId="380A8796" w14:textId="77777777" w:rsidR="006576D5" w:rsidRPr="001736EF" w:rsidRDefault="000C210C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Comments</w:t>
            </w:r>
          </w:p>
        </w:tc>
      </w:tr>
      <w:tr w:rsidR="000C210C" w:rsidRPr="001736EF" w14:paraId="42341509" w14:textId="77777777" w:rsidTr="001736EF">
        <w:trPr>
          <w:cantSplit/>
        </w:trPr>
        <w:tc>
          <w:tcPr>
            <w:tcW w:w="4140" w:type="dxa"/>
          </w:tcPr>
          <w:p w14:paraId="343672F9" w14:textId="344411AB" w:rsidR="006576D5" w:rsidRPr="001736EF" w:rsidRDefault="004D0C38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D0C38">
              <w:rPr>
                <w:rFonts w:ascii="Arial" w:hAnsi="Arial" w:cs="Arial"/>
                <w:bCs/>
              </w:rPr>
              <w:t>Фаза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1: </w:t>
            </w:r>
            <w:proofErr w:type="spellStart"/>
            <w:r w:rsidRPr="004D0C38">
              <w:rPr>
                <w:rFonts w:ascii="Arial" w:hAnsi="Arial" w:cs="Arial"/>
                <w:bCs/>
              </w:rPr>
              <w:t>Ініціація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та</w:t>
            </w:r>
            <w:proofErr w:type="spellEnd"/>
            <w:r w:rsidRPr="004D0C3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bCs/>
              </w:rPr>
              <w:t>планування</w:t>
            </w:r>
            <w:proofErr w:type="spellEnd"/>
          </w:p>
        </w:tc>
        <w:tc>
          <w:tcPr>
            <w:tcW w:w="1620" w:type="dxa"/>
          </w:tcPr>
          <w:p w14:paraId="27E59AD1" w14:textId="19957429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2E710E08" w14:textId="243A7383" w:rsidR="006576D5" w:rsidRPr="001736EF" w:rsidRDefault="007C7569" w:rsidP="00C60154">
            <w:pPr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Визначення </w:t>
            </w:r>
            <w:proofErr w:type="spellStart"/>
            <w:r w:rsidRPr="007C7569">
              <w:rPr>
                <w:rFonts w:ascii="Arial" w:hAnsi="Arial" w:cs="Arial"/>
              </w:rPr>
              <w:t>вимог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аналіз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даних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вибір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технологій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0945911C" w14:textId="77777777" w:rsidTr="001736EF">
        <w:trPr>
          <w:cantSplit/>
        </w:trPr>
        <w:tc>
          <w:tcPr>
            <w:tcW w:w="4140" w:type="dxa"/>
          </w:tcPr>
          <w:p w14:paraId="6317C2B9" w14:textId="47844976" w:rsidR="006576D5" w:rsidRPr="001736EF" w:rsidRDefault="004D0C38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4D0C38">
              <w:rPr>
                <w:rFonts w:ascii="Arial" w:hAnsi="Arial" w:cs="Arial"/>
                <w:sz w:val="20"/>
              </w:rPr>
              <w:t>Фаза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2: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Збір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та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обробка</w:t>
            </w:r>
            <w:proofErr w:type="spellEnd"/>
            <w:r w:rsidRPr="004D0C3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D0C38">
              <w:rPr>
                <w:rFonts w:ascii="Arial" w:hAnsi="Arial" w:cs="Arial"/>
                <w:sz w:val="20"/>
              </w:rPr>
              <w:t>даних</w:t>
            </w:r>
            <w:proofErr w:type="spellEnd"/>
          </w:p>
        </w:tc>
        <w:tc>
          <w:tcPr>
            <w:tcW w:w="1620" w:type="dxa"/>
          </w:tcPr>
          <w:p w14:paraId="219625D9" w14:textId="445AFF83" w:rsidR="006576D5" w:rsidRPr="001736EF" w:rsidRDefault="007C7569" w:rsidP="001736EF">
            <w:pPr>
              <w:pStyle w:val="BodyText"/>
              <w:spacing w:before="40" w:after="40"/>
              <w:ind w:left="0"/>
              <w:jc w:val="center"/>
              <w:rPr>
                <w:rFonts w:ascii="Arial" w:hAnsi="Arial" w:cs="Arial"/>
                <w:sz w:val="20"/>
              </w:rPr>
            </w:pPr>
            <w:r w:rsidRPr="007C7569">
              <w:rPr>
                <w:rFonts w:ascii="Arial" w:hAnsi="Arial" w:cs="Arial"/>
                <w:sz w:val="20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годин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1836CC3A" w14:textId="213A2262" w:rsidR="006576D5" w:rsidRPr="001736EF" w:rsidRDefault="007C7569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7C7569">
              <w:rPr>
                <w:rFonts w:ascii="Arial" w:hAnsi="Arial" w:cs="Arial"/>
                <w:sz w:val="20"/>
              </w:rPr>
              <w:t>Включає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очищення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нормалізацію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та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структурування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 w:val="20"/>
              </w:rPr>
              <w:t>даних</w:t>
            </w:r>
            <w:proofErr w:type="spellEnd"/>
            <w:r w:rsidRPr="007C7569">
              <w:rPr>
                <w:rFonts w:ascii="Arial" w:hAnsi="Arial" w:cs="Arial"/>
                <w:sz w:val="20"/>
              </w:rPr>
              <w:t>.</w:t>
            </w:r>
          </w:p>
        </w:tc>
      </w:tr>
      <w:tr w:rsidR="000C210C" w:rsidRPr="001736EF" w14:paraId="5924818B" w14:textId="77777777" w:rsidTr="001736EF">
        <w:trPr>
          <w:cantSplit/>
        </w:trPr>
        <w:tc>
          <w:tcPr>
            <w:tcW w:w="4140" w:type="dxa"/>
          </w:tcPr>
          <w:p w14:paraId="4CDC8FF3" w14:textId="0072CC28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3: </w:t>
            </w:r>
            <w:proofErr w:type="spellStart"/>
            <w:r w:rsidRPr="007C7569">
              <w:rPr>
                <w:rFonts w:ascii="Arial" w:hAnsi="Arial" w:cs="Arial"/>
              </w:rPr>
              <w:t>Аналітика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прогнозування</w:t>
            </w:r>
          </w:p>
        </w:tc>
        <w:tc>
          <w:tcPr>
            <w:tcW w:w="1620" w:type="dxa"/>
          </w:tcPr>
          <w:p w14:paraId="448B40A2" w14:textId="4E7B6930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2D3B5B26" w14:textId="43C6307E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Розробка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алгоритмів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аналізу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прогнозування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тенденцій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14151DCB" w14:textId="77777777" w:rsidTr="001736EF">
        <w:trPr>
          <w:cantSplit/>
        </w:trPr>
        <w:tc>
          <w:tcPr>
            <w:tcW w:w="4140" w:type="dxa"/>
          </w:tcPr>
          <w:p w14:paraId="688A88EF" w14:textId="0ABE799A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4: </w:t>
            </w:r>
            <w:proofErr w:type="spellStart"/>
            <w:r w:rsidRPr="007C7569">
              <w:rPr>
                <w:rFonts w:ascii="Arial" w:hAnsi="Arial" w:cs="Arial"/>
              </w:rPr>
              <w:t>Розробка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вебзастосунку</w:t>
            </w:r>
            <w:proofErr w:type="spellEnd"/>
          </w:p>
        </w:tc>
        <w:tc>
          <w:tcPr>
            <w:tcW w:w="1620" w:type="dxa"/>
          </w:tcPr>
          <w:p w14:paraId="25B4380E" w14:textId="493D2386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0DD734E6" w14:textId="75171786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Створення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інтерфейсу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візуалізацій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API.</w:t>
            </w:r>
          </w:p>
        </w:tc>
      </w:tr>
      <w:tr w:rsidR="000C210C" w:rsidRPr="001736EF" w14:paraId="3D5787EC" w14:textId="77777777" w:rsidTr="001736EF">
        <w:trPr>
          <w:cantSplit/>
        </w:trPr>
        <w:tc>
          <w:tcPr>
            <w:tcW w:w="4140" w:type="dxa"/>
          </w:tcPr>
          <w:p w14:paraId="0924BE1B" w14:textId="034517BA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Фаза</w:t>
            </w:r>
            <w:proofErr w:type="spellEnd"/>
            <w:r w:rsidRPr="007C7569">
              <w:rPr>
                <w:rFonts w:ascii="Arial" w:hAnsi="Arial" w:cs="Arial"/>
              </w:rPr>
              <w:t xml:space="preserve"> 5: </w:t>
            </w:r>
            <w:proofErr w:type="spellStart"/>
            <w:r w:rsidRPr="007C7569">
              <w:rPr>
                <w:rFonts w:ascii="Arial" w:hAnsi="Arial" w:cs="Arial"/>
              </w:rPr>
              <w:t>Тестування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вдосконалення</w:t>
            </w:r>
            <w:proofErr w:type="spellEnd"/>
          </w:p>
        </w:tc>
        <w:tc>
          <w:tcPr>
            <w:tcW w:w="1620" w:type="dxa"/>
          </w:tcPr>
          <w:p w14:paraId="619DBE9D" w14:textId="249846DA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7BA67EB3" w14:textId="2E189649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Включає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юніт-тестування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продуктивність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UX/UI </w:t>
            </w:r>
            <w:proofErr w:type="spellStart"/>
            <w:r w:rsidRPr="007C7569">
              <w:rPr>
                <w:rFonts w:ascii="Arial" w:hAnsi="Arial" w:cs="Arial"/>
              </w:rPr>
              <w:t>покращення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453CCEA1" w14:textId="77777777" w:rsidTr="001736EF">
        <w:trPr>
          <w:cantSplit/>
        </w:trPr>
        <w:tc>
          <w:tcPr>
            <w:tcW w:w="4140" w:type="dxa"/>
          </w:tcPr>
          <w:p w14:paraId="62063BFA" w14:textId="50B99582" w:rsidR="006576D5" w:rsidRPr="001736EF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7C7569">
              <w:rPr>
                <w:rFonts w:ascii="Arial" w:hAnsi="Arial" w:cs="Arial"/>
                <w:bCs/>
              </w:rPr>
              <w:t>Фаза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6: </w:t>
            </w:r>
            <w:proofErr w:type="spellStart"/>
            <w:r w:rsidRPr="007C7569">
              <w:rPr>
                <w:rFonts w:ascii="Arial" w:hAnsi="Arial" w:cs="Arial"/>
                <w:bCs/>
              </w:rPr>
              <w:t>Розгортання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</w:rPr>
              <w:t>та</w:t>
            </w:r>
            <w:proofErr w:type="spellEnd"/>
            <w:r w:rsidRPr="007C756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</w:rPr>
              <w:t>документація</w:t>
            </w:r>
            <w:proofErr w:type="spellEnd"/>
          </w:p>
        </w:tc>
        <w:tc>
          <w:tcPr>
            <w:tcW w:w="1620" w:type="dxa"/>
          </w:tcPr>
          <w:p w14:paraId="2437DE75" w14:textId="0F697171" w:rsidR="006576D5" w:rsidRPr="001736EF" w:rsidRDefault="007C7569" w:rsidP="001736EF">
            <w:pPr>
              <w:jc w:val="center"/>
              <w:rPr>
                <w:rFonts w:ascii="Arial" w:hAnsi="Arial" w:cs="Arial"/>
              </w:rPr>
            </w:pPr>
            <w:r w:rsidRPr="007C7569">
              <w:rPr>
                <w:rFonts w:ascii="Arial" w:hAnsi="Arial" w:cs="Arial"/>
              </w:rPr>
              <w:t xml:space="preserve">40 </w:t>
            </w:r>
            <w:proofErr w:type="spellStart"/>
            <w:r w:rsidRPr="007C7569">
              <w:rPr>
                <w:rFonts w:ascii="Arial" w:hAnsi="Arial" w:cs="Arial"/>
              </w:rPr>
              <w:t>годин</w:t>
            </w:r>
            <w:proofErr w:type="spellEnd"/>
            <w:r w:rsidRPr="007C7569">
              <w:rPr>
                <w:rFonts w:ascii="Arial" w:hAnsi="Arial" w:cs="Arial"/>
              </w:rPr>
              <w:t xml:space="preserve"> / 10 </w:t>
            </w:r>
            <w:proofErr w:type="spellStart"/>
            <w:r w:rsidRPr="007C7569">
              <w:rPr>
                <w:rFonts w:ascii="Arial" w:hAnsi="Arial" w:cs="Arial"/>
              </w:rPr>
              <w:t>днів</w:t>
            </w:r>
            <w:proofErr w:type="spellEnd"/>
          </w:p>
        </w:tc>
        <w:tc>
          <w:tcPr>
            <w:tcW w:w="4410" w:type="dxa"/>
          </w:tcPr>
          <w:p w14:paraId="0E5DF2EB" w14:textId="2F14A44E" w:rsidR="006576D5" w:rsidRPr="001736EF" w:rsidRDefault="007C7569" w:rsidP="00C60154">
            <w:pPr>
              <w:rPr>
                <w:rFonts w:ascii="Arial" w:hAnsi="Arial" w:cs="Arial"/>
              </w:rPr>
            </w:pPr>
            <w:proofErr w:type="spellStart"/>
            <w:r w:rsidRPr="007C7569">
              <w:rPr>
                <w:rFonts w:ascii="Arial" w:hAnsi="Arial" w:cs="Arial"/>
              </w:rPr>
              <w:t>Налаштування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серверів</w:t>
            </w:r>
            <w:proofErr w:type="spellEnd"/>
            <w:r w:rsidRPr="007C7569">
              <w:rPr>
                <w:rFonts w:ascii="Arial" w:hAnsi="Arial" w:cs="Arial"/>
              </w:rPr>
              <w:t xml:space="preserve">, </w:t>
            </w:r>
            <w:proofErr w:type="spellStart"/>
            <w:r w:rsidRPr="007C7569">
              <w:rPr>
                <w:rFonts w:ascii="Arial" w:hAnsi="Arial" w:cs="Arial"/>
              </w:rPr>
              <w:t>фінальна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документація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та</w:t>
            </w:r>
            <w:proofErr w:type="spellEnd"/>
            <w:r w:rsidRPr="007C7569">
              <w:rPr>
                <w:rFonts w:ascii="Arial" w:hAnsi="Arial" w:cs="Arial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</w:rPr>
              <w:t>презентація</w:t>
            </w:r>
            <w:proofErr w:type="spellEnd"/>
            <w:r w:rsidRPr="007C7569">
              <w:rPr>
                <w:rFonts w:ascii="Arial" w:hAnsi="Arial" w:cs="Arial"/>
              </w:rPr>
              <w:t>.</w:t>
            </w:r>
          </w:p>
        </w:tc>
      </w:tr>
      <w:tr w:rsidR="000C210C" w:rsidRPr="001736EF" w14:paraId="5A1B8F3B" w14:textId="77777777" w:rsidTr="001736EF">
        <w:trPr>
          <w:cantSplit/>
        </w:trPr>
        <w:tc>
          <w:tcPr>
            <w:tcW w:w="4140" w:type="dxa"/>
          </w:tcPr>
          <w:p w14:paraId="48CFC53D" w14:textId="48AEC6D9" w:rsidR="006576D5" w:rsidRPr="007C7569" w:rsidRDefault="007C7569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Загальна</w:t>
            </w:r>
            <w:proofErr w:type="spellEnd"/>
            <w:r w:rsidRPr="007C756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оцінка</w:t>
            </w:r>
            <w:proofErr w:type="spellEnd"/>
            <w:r w:rsidRPr="007C756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bCs/>
                <w:sz w:val="22"/>
                <w:szCs w:val="22"/>
              </w:rPr>
              <w:t>зусиль</w:t>
            </w:r>
            <w:proofErr w:type="spellEnd"/>
          </w:p>
        </w:tc>
        <w:tc>
          <w:tcPr>
            <w:tcW w:w="1620" w:type="dxa"/>
          </w:tcPr>
          <w:p w14:paraId="65CE8B53" w14:textId="2A7104CB" w:rsidR="006576D5" w:rsidRPr="007C7569" w:rsidRDefault="007C7569" w:rsidP="001736EF">
            <w:pPr>
              <w:jc w:val="center"/>
              <w:rPr>
                <w:rFonts w:ascii="Arial" w:hAnsi="Arial" w:cs="Arial"/>
                <w:szCs w:val="22"/>
                <w:lang w:val="uk-UA"/>
              </w:rPr>
            </w:pPr>
            <w:r>
              <w:rPr>
                <w:rFonts w:ascii="Arial" w:hAnsi="Arial" w:cs="Arial"/>
                <w:szCs w:val="22"/>
                <w:lang w:val="uk-UA"/>
              </w:rPr>
              <w:t xml:space="preserve">240 годин / </w:t>
            </w:r>
            <w:r w:rsidR="00CC6D6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  <w:lang w:val="uk-UA"/>
              </w:rPr>
              <w:t>0 днів</w:t>
            </w:r>
          </w:p>
        </w:tc>
        <w:tc>
          <w:tcPr>
            <w:tcW w:w="4410" w:type="dxa"/>
          </w:tcPr>
          <w:p w14:paraId="3FC3EB02" w14:textId="4DFE4C57" w:rsidR="006576D5" w:rsidRPr="007C7569" w:rsidRDefault="007C7569" w:rsidP="00C60154">
            <w:pPr>
              <w:rPr>
                <w:rFonts w:ascii="Arial" w:hAnsi="Arial" w:cs="Arial"/>
                <w:szCs w:val="22"/>
              </w:rPr>
            </w:pPr>
            <w:proofErr w:type="spellStart"/>
            <w:r w:rsidRPr="007C7569">
              <w:rPr>
                <w:rFonts w:ascii="Arial" w:hAnsi="Arial" w:cs="Arial"/>
                <w:szCs w:val="22"/>
              </w:rPr>
              <w:t>Може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змінюватися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залежно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від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складності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та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непередбачених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C7569">
              <w:rPr>
                <w:rFonts w:ascii="Arial" w:hAnsi="Arial" w:cs="Arial"/>
                <w:szCs w:val="22"/>
              </w:rPr>
              <w:t>факторів</w:t>
            </w:r>
            <w:proofErr w:type="spellEnd"/>
            <w:r w:rsidRPr="007C7569">
              <w:rPr>
                <w:rFonts w:ascii="Arial" w:hAnsi="Arial" w:cs="Arial"/>
                <w:szCs w:val="22"/>
              </w:rPr>
              <w:t>.</w:t>
            </w:r>
          </w:p>
        </w:tc>
      </w:tr>
    </w:tbl>
    <w:p w14:paraId="74B6D49D" w14:textId="1D4CA2A4" w:rsidR="00F114EC" w:rsidRPr="00EE11E4" w:rsidRDefault="00DB079B" w:rsidP="00EE11E4">
      <w:pPr>
        <w:pStyle w:val="Heading1"/>
        <w:numPr>
          <w:ilvl w:val="0"/>
          <w:numId w:val="11"/>
        </w:numPr>
        <w:spacing w:before="360"/>
        <w:rPr>
          <w:szCs w:val="24"/>
        </w:rPr>
      </w:pPr>
      <w:r w:rsidRPr="00937990">
        <w:rPr>
          <w:szCs w:val="24"/>
        </w:rPr>
        <w:t>Project</w:t>
      </w:r>
      <w:r w:rsidR="00F81670" w:rsidRPr="00937990">
        <w:rPr>
          <w:szCs w:val="24"/>
        </w:rPr>
        <w:t xml:space="preserve"> Team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6723"/>
      </w:tblGrid>
      <w:tr w:rsidR="00075BE4" w:rsidRPr="001736EF" w14:paraId="709282D3" w14:textId="77777777" w:rsidTr="001736EF">
        <w:trPr>
          <w:trHeight w:val="344"/>
          <w:tblHeader/>
        </w:trPr>
        <w:tc>
          <w:tcPr>
            <w:tcW w:w="3447" w:type="dxa"/>
            <w:tcBorders>
              <w:bottom w:val="single" w:sz="4" w:space="0" w:color="auto"/>
            </w:tcBorders>
            <w:shd w:val="clear" w:color="auto" w:fill="E0E0E0"/>
          </w:tcPr>
          <w:p w14:paraId="250789BE" w14:textId="77777777" w:rsidR="00075BE4" w:rsidRPr="001736EF" w:rsidRDefault="00DB079B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Project</w:t>
            </w:r>
            <w:r w:rsidR="00075BE4" w:rsidRPr="001736EF">
              <w:rPr>
                <w:b/>
                <w:szCs w:val="22"/>
              </w:rPr>
              <w:t xml:space="preserve"> Groups</w:t>
            </w:r>
          </w:p>
        </w:tc>
        <w:tc>
          <w:tcPr>
            <w:tcW w:w="6723" w:type="dxa"/>
            <w:tcBorders>
              <w:bottom w:val="single" w:sz="4" w:space="0" w:color="auto"/>
            </w:tcBorders>
            <w:shd w:val="clear" w:color="auto" w:fill="E0E0E0"/>
          </w:tcPr>
          <w:p w14:paraId="2D3BF77F" w14:textId="77777777" w:rsidR="00075BE4" w:rsidRPr="001736EF" w:rsidRDefault="00075BE4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Division/Units Represented</w:t>
            </w:r>
          </w:p>
        </w:tc>
      </w:tr>
      <w:tr w:rsidR="00075BE4" w:rsidRPr="001736EF" w14:paraId="2EB52597" w14:textId="77777777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C1A1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E0366" w14:textId="59E0E826" w:rsidR="00075BE4" w:rsidRPr="00AE18D6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</w:tr>
      <w:tr w:rsidR="00075BE4" w:rsidRPr="001736EF" w14:paraId="4AE85E46" w14:textId="77777777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DAE8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Subject Matter</w:t>
            </w:r>
            <w:r w:rsidR="00472901" w:rsidRPr="001736EF">
              <w:rPr>
                <w:rFonts w:ascii="Arial" w:hAnsi="Arial" w:cs="Arial"/>
                <w:bCs/>
              </w:rPr>
              <w:t>/</w:t>
            </w:r>
            <w:r w:rsidRPr="001736EF">
              <w:rPr>
                <w:rFonts w:ascii="Arial" w:hAnsi="Arial" w:cs="Arial"/>
                <w:bCs/>
              </w:rPr>
              <w:t>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DFA4E" w14:textId="2436D764" w:rsidR="00075BE4" w:rsidRPr="00AE18D6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</w:t>
            </w:r>
          </w:p>
        </w:tc>
      </w:tr>
      <w:tr w:rsidR="00075BE4" w:rsidRPr="001736EF" w14:paraId="4629F628" w14:textId="77777777" w:rsidTr="001736EF">
        <w:trPr>
          <w:cantSplit/>
          <w:trHeight w:val="286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7866" w14:textId="77777777" w:rsidR="00075BE4" w:rsidRPr="001736EF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8BA24" w14:textId="0DAB872B" w:rsidR="00075BE4" w:rsidRPr="001736EF" w:rsidRDefault="00AE18D6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472901" w:rsidRPr="001736EF" w14:paraId="7D0E9CF6" w14:textId="77777777" w:rsidTr="001736EF">
        <w:trPr>
          <w:cantSplit/>
          <w:trHeight w:val="40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38C4" w14:textId="77777777" w:rsidR="00472901" w:rsidRPr="001736EF" w:rsidRDefault="0047290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FA80B" w14:textId="77777777" w:rsidR="00472901" w:rsidRPr="001736EF" w:rsidRDefault="00472901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34A889F2" w14:textId="77777777" w:rsidR="00087EFD" w:rsidRDefault="000B3433" w:rsidP="00087EFD">
      <w:pPr>
        <w:pStyle w:val="Heading1"/>
      </w:pPr>
      <w: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0"/>
        <w:gridCol w:w="6300"/>
      </w:tblGrid>
      <w:tr w:rsidR="00087EFD" w:rsidRPr="001736EF" w14:paraId="54C58C77" w14:textId="77777777" w:rsidTr="001736EF">
        <w:trPr>
          <w:trHeight w:val="344"/>
          <w:tblHeader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E0E0E0"/>
          </w:tcPr>
          <w:p w14:paraId="40C0D711" w14:textId="77777777" w:rsidR="00087EFD" w:rsidRPr="001736EF" w:rsidRDefault="00440187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Steering Committee Member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0E0E0"/>
          </w:tcPr>
          <w:p w14:paraId="41076BF6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Division/Units Represented</w:t>
            </w:r>
          </w:p>
        </w:tc>
      </w:tr>
      <w:tr w:rsidR="00087EFD" w:rsidRPr="001736EF" w14:paraId="7850D846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1BD" w14:textId="66F1EC25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A5D7B3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87EFD" w:rsidRPr="001736EF" w14:paraId="422C0F36" w14:textId="77777777" w:rsidTr="001736EF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E4FF" w14:textId="327EEFF6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AEF64F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087EFD" w:rsidRPr="001736EF" w14:paraId="1DD2261F" w14:textId="77777777" w:rsidTr="001736EF">
        <w:trPr>
          <w:cantSplit/>
          <w:trHeight w:val="286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74A4" w14:textId="4AC88BDB" w:rsidR="00087EFD" w:rsidRPr="00AE18D6" w:rsidRDefault="00AE18D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>
                <w:rFonts w:ascii="Arial" w:hAnsi="Arial" w:cs="Arial"/>
                <w:bCs/>
                <w:lang w:val="uk-UA"/>
              </w:rPr>
              <w:t>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97923E" w14:textId="77777777" w:rsidR="00087EFD" w:rsidRPr="001736EF" w:rsidRDefault="00087EFD" w:rsidP="001736EF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2371CEB" w14:textId="2C75727B" w:rsidR="00ED606B" w:rsidRPr="00F114EC" w:rsidRDefault="00DB079B" w:rsidP="00EE11E4">
      <w:pPr>
        <w:pStyle w:val="Heading1"/>
        <w:numPr>
          <w:ilvl w:val="0"/>
          <w:numId w:val="11"/>
        </w:numPr>
        <w:spacing w:before="360"/>
      </w:pPr>
      <w:r>
        <w:t>Project</w:t>
      </w:r>
      <w:r w:rsidR="00F81670">
        <w:t xml:space="preserve"> </w:t>
      </w:r>
      <w:r w:rsidR="0083356D">
        <w:t>Status Reports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</w:tblGrid>
      <w:tr w:rsidR="00CC2CE4" w14:paraId="57482D22" w14:textId="77777777" w:rsidTr="001736EF">
        <w:tc>
          <w:tcPr>
            <w:tcW w:w="2970" w:type="dxa"/>
            <w:shd w:val="clear" w:color="auto" w:fill="E0E0E0"/>
          </w:tcPr>
          <w:p w14:paraId="475D551D" w14:textId="77777777" w:rsidR="00CC2CE4" w:rsidRDefault="00CC2CE4" w:rsidP="001736EF">
            <w:pPr>
              <w:pStyle w:val="BodyText"/>
              <w:spacing w:before="40" w:after="40"/>
              <w:ind w:left="0"/>
            </w:pPr>
            <w:r w:rsidRPr="001736EF"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</w:tcPr>
          <w:p w14:paraId="6297092F" w14:textId="71A65F64" w:rsidR="00CC2CE4" w:rsidRPr="00AE18D6" w:rsidRDefault="00AE18D6" w:rsidP="001736EF">
            <w:pPr>
              <w:pStyle w:val="BodyText"/>
              <w:ind w:left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Беднарчук Назр</w:t>
            </w:r>
          </w:p>
        </w:tc>
      </w:tr>
    </w:tbl>
    <w:p w14:paraId="06F8621F" w14:textId="77777777" w:rsidR="00FD310C" w:rsidRDefault="00FD310C" w:rsidP="000E2907">
      <w:pPr>
        <w:pStyle w:val="BodyText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  <w:gridCol w:w="3690"/>
      </w:tblGrid>
      <w:tr w:rsidR="00311166" w14:paraId="3A2BEEB1" w14:textId="77777777" w:rsidTr="001736EF">
        <w:tc>
          <w:tcPr>
            <w:tcW w:w="2970" w:type="dxa"/>
            <w:tcBorders>
              <w:bottom w:val="single" w:sz="4" w:space="0" w:color="auto"/>
            </w:tcBorders>
            <w:shd w:val="clear" w:color="auto" w:fill="E0E0E0"/>
          </w:tcPr>
          <w:p w14:paraId="01D900E7" w14:textId="77777777" w:rsidR="00311166" w:rsidRDefault="00311166" w:rsidP="001736EF">
            <w:pPr>
              <w:pStyle w:val="BodyText"/>
              <w:spacing w:before="40" w:after="40"/>
              <w:ind w:left="0"/>
            </w:pPr>
            <w:r w:rsidRPr="001736EF">
              <w:rPr>
                <w:b/>
                <w:szCs w:val="22"/>
              </w:rPr>
              <w:t>Status Report Audience:</w:t>
            </w:r>
          </w:p>
        </w:tc>
        <w:tc>
          <w:tcPr>
            <w:tcW w:w="3510" w:type="dxa"/>
          </w:tcPr>
          <w:p w14:paraId="7D0455E3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2A5FD99C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311166" w14:paraId="7B3A322C" w14:textId="77777777" w:rsidTr="001736EF"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</w:tcPr>
          <w:p w14:paraId="4270DEE8" w14:textId="77777777" w:rsidR="00311166" w:rsidRPr="001736EF" w:rsidRDefault="00311166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7F24459E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2D8FA859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311166" w14:paraId="2D3F7BE3" w14:textId="77777777" w:rsidTr="001736EF"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A3CC02" w14:textId="77777777" w:rsidR="00311166" w:rsidRPr="001736EF" w:rsidRDefault="00311166" w:rsidP="001736EF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14:paraId="60D60C51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14:paraId="0EA363FC" w14:textId="77777777" w:rsidR="00311166" w:rsidRPr="001736EF" w:rsidRDefault="00311166" w:rsidP="001736EF">
            <w:pPr>
              <w:pStyle w:val="BodyText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78075EC" w14:textId="2C44112F" w:rsidR="00ED606B" w:rsidRPr="00F114EC" w:rsidRDefault="009F250D" w:rsidP="00EE11E4">
      <w:pPr>
        <w:pStyle w:val="BodyText"/>
        <w:ind w:left="0"/>
      </w:pPr>
      <w:r>
        <w:br w:type="page"/>
      </w:r>
    </w:p>
    <w:p w14:paraId="1638E35C" w14:textId="77777777" w:rsidR="003D653C" w:rsidRDefault="00A46681" w:rsidP="00281BFF">
      <w:pPr>
        <w:pStyle w:val="BodyText"/>
        <w:ind w:left="-90" w:right="-90"/>
        <w:jc w:val="center"/>
        <w:rPr>
          <w:color w:val="000000"/>
          <w:sz w:val="20"/>
        </w:rPr>
      </w:pPr>
      <w:r>
        <w:rPr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5BF9F70" wp14:editId="4354404A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3810" t="3810" r="0" b="0"/>
                <wp:wrapNone/>
                <wp:docPr id="1" name="Text Box 10" descr="4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865" cy="440626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3BE66" w14:textId="77777777" w:rsidR="000A288C" w:rsidRPr="000E2907" w:rsidRDefault="000A288C" w:rsidP="00E036DF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</w:pPr>
                            <w:r w:rsidRPr="000E2907"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 w14:paraId="51CC006F" w14:textId="77777777" w:rsidR="000A288C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 w:rsidRPr="008E4C00"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 xml:space="preserve"> Change Control</w:t>
                            </w:r>
                          </w:p>
                          <w:p w14:paraId="1A3970B4" w14:textId="77777777" w:rsidR="000A288C" w:rsidRPr="008E4C00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530"/>
                              <w:gridCol w:w="6660"/>
                            </w:tblGrid>
                            <w:tr w:rsidR="000A288C" w:rsidRPr="001736EF" w14:paraId="2533A313" w14:textId="77777777" w:rsidTr="001736EF">
                              <w:trPr>
                                <w:trHeight w:val="530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28A55CB8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AE2C294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84F8966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E56DB9B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0A288C" w:rsidRPr="001736EF" w14:paraId="7B67A446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4903DA9B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3E649D2" w14:textId="5EAF3819" w:rsidR="000A288C" w:rsidRPr="000A3ECF" w:rsidRDefault="000A3ECF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val="uk-UA"/>
                                    </w:rPr>
                                    <w:t>11/02/25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4AACB24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473FF35A" w14:textId="59672862" w:rsidR="000A288C" w:rsidRPr="000A3ECF" w:rsidRDefault="000A3ECF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val="uk-UA"/>
                                    </w:rPr>
                                    <w:t>Створення Документації</w:t>
                                  </w:r>
                                </w:p>
                              </w:tc>
                            </w:tr>
                            <w:tr w:rsidR="000A288C" w:rsidRPr="001736EF" w14:paraId="040AEE6C" w14:textId="77777777" w:rsidTr="001736EF">
                              <w:tc>
                                <w:tcPr>
                                  <w:tcW w:w="1260" w:type="dxa"/>
                                </w:tcPr>
                                <w:p w14:paraId="521616CD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4759C9A" w14:textId="541EBED2" w:rsidR="000A288C" w:rsidRPr="000A3ECF" w:rsidRDefault="000A3ECF" w:rsidP="00661141">
                                  <w:pPr>
                                    <w:pStyle w:val="BodyText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04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uk-UA"/>
                                    </w:rPr>
                                    <w:t>/03/25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F058987" w14:textId="77777777" w:rsidR="000A288C" w:rsidRPr="001736EF" w:rsidRDefault="000A288C" w:rsidP="001736EF">
                                  <w:pPr>
                                    <w:pStyle w:val="BodyText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279C1C2" w14:textId="518647FF" w:rsidR="000A288C" w:rsidRPr="000A3ECF" w:rsidRDefault="000A3ECF" w:rsidP="001736EF">
                                  <w:pPr>
                                    <w:pStyle w:val="BodyText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val="uk-UA"/>
                                    </w:rPr>
                                    <w:t xml:space="preserve">Чорновик одобрено та додано на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6443D4C" w14:textId="77777777" w:rsidR="000A288C" w:rsidRDefault="000A288C" w:rsidP="000E2907">
                            <w:pPr>
                              <w:pStyle w:val="Footer"/>
                              <w:tabs>
                                <w:tab w:val="clear" w:pos="9360"/>
                                <w:tab w:val="left" w:pos="2730"/>
                              </w:tabs>
                              <w:ind w:left="-90" w:right="-90" w:hanging="468"/>
                              <w:jc w:val="center"/>
                            </w:pPr>
                          </w:p>
                          <w:p w14:paraId="32F08CD0" w14:textId="77777777" w:rsidR="000A288C" w:rsidRPr="00E655AC" w:rsidRDefault="000A288C" w:rsidP="00E655AC">
                            <w:pPr>
                              <w:pStyle w:val="Footer"/>
                              <w:tabs>
                                <w:tab w:val="clear" w:pos="9360"/>
                                <w:tab w:val="left" w:pos="2730"/>
                              </w:tabs>
                              <w:spacing w:after="100" w:afterAutospacing="1"/>
                              <w:ind w:left="360" w:right="10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This document is owned and maintained by MAIS Shared Services,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Project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Support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Any changes to template format and content must adhere 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departmental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document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management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standards.</w:t>
                            </w:r>
                          </w:p>
                          <w:p w14:paraId="5156D94F" w14:textId="77777777" w:rsidR="000A288C" w:rsidRPr="000E2907" w:rsidRDefault="000A288C" w:rsidP="000E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F9F7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alt="40%" style="position:absolute;left:0;text-align:left;margin-left:-10.95pt;margin-top:3.3pt;width:574.95pt;height:34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" fillcolor="#eaeaea" stroked="f">
                <v:fill r:id="rId15" o:title="" type="pattern"/>
                <v:stroke dashstyle="longDash"/>
                <v:textbox>
                  <w:txbxContent>
                    <w:p w14:paraId="11A3BE66" w14:textId="77777777" w:rsidR="000A288C" w:rsidRPr="000E2907" w:rsidRDefault="000A288C" w:rsidP="00E036DF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</w:pPr>
                      <w:r w:rsidRPr="000E2907"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  <w:t>Internal Use Only</w:t>
                      </w:r>
                    </w:p>
                    <w:p w14:paraId="51CC006F" w14:textId="77777777" w:rsidR="000A288C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 w:rsidRPr="008E4C00"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Document</w:t>
                      </w: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 xml:space="preserve"> Change Control</w:t>
                      </w:r>
                    </w:p>
                    <w:p w14:paraId="1A3970B4" w14:textId="77777777" w:rsidR="000A288C" w:rsidRPr="008E4C00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12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530"/>
                        <w:gridCol w:w="6660"/>
                      </w:tblGrid>
                      <w:tr w:rsidR="000A288C" w:rsidRPr="001736EF" w14:paraId="2533A313" w14:textId="77777777" w:rsidTr="001736EF">
                        <w:trPr>
                          <w:trHeight w:val="530"/>
                        </w:trPr>
                        <w:tc>
                          <w:tcPr>
                            <w:tcW w:w="1260" w:type="dxa"/>
                          </w:tcPr>
                          <w:p w14:paraId="28A55CB8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AE2C294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84F8966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3E56DB9B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0A288C" w:rsidRPr="001736EF" w14:paraId="7B67A446" w14:textId="77777777" w:rsidTr="001736EF">
                        <w:tc>
                          <w:tcPr>
                            <w:tcW w:w="1260" w:type="dxa"/>
                          </w:tcPr>
                          <w:p w14:paraId="4903DA9B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3E649D2" w14:textId="5EAF3819" w:rsidR="000A288C" w:rsidRPr="000A3ECF" w:rsidRDefault="000A3ECF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uk-UA"/>
                              </w:rPr>
                              <w:t>11/02/25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4AACB24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473FF35A" w14:textId="59672862" w:rsidR="000A288C" w:rsidRPr="000A3ECF" w:rsidRDefault="000A3ECF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uk-UA"/>
                              </w:rPr>
                              <w:t>Створення Документації</w:t>
                            </w:r>
                          </w:p>
                        </w:tc>
                      </w:tr>
                      <w:tr w:rsidR="000A288C" w:rsidRPr="001736EF" w14:paraId="040AEE6C" w14:textId="77777777" w:rsidTr="001736EF">
                        <w:tc>
                          <w:tcPr>
                            <w:tcW w:w="1260" w:type="dxa"/>
                          </w:tcPr>
                          <w:p w14:paraId="521616CD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4759C9A" w14:textId="541EBED2" w:rsidR="000A288C" w:rsidRPr="000A3ECF" w:rsidRDefault="000A3ECF" w:rsidP="00661141">
                            <w:pPr>
                              <w:pStyle w:val="BodyText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04</w:t>
                            </w:r>
                            <w:r>
                              <w:rPr>
                                <w:color w:val="000000"/>
                                <w:sz w:val="20"/>
                                <w:lang w:val="uk-UA"/>
                              </w:rPr>
                              <w:t>/03/25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F058987" w14:textId="77777777" w:rsidR="000A288C" w:rsidRPr="001736EF" w:rsidRDefault="000A288C" w:rsidP="001736EF">
                            <w:pPr>
                              <w:pStyle w:val="BodyText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3279C1C2" w14:textId="518647FF" w:rsidR="000A288C" w:rsidRPr="000A3ECF" w:rsidRDefault="000A3ECF" w:rsidP="001736EF">
                            <w:pPr>
                              <w:pStyle w:val="BodyText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uk-UA"/>
                              </w:rPr>
                              <w:t xml:space="preserve">Чорновик одобрено та додано на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github</w:t>
                            </w:r>
                            <w:proofErr w:type="spellEnd"/>
                          </w:p>
                        </w:tc>
                      </w:tr>
                    </w:tbl>
                    <w:p w14:paraId="76443D4C" w14:textId="77777777" w:rsidR="000A288C" w:rsidRDefault="000A288C" w:rsidP="000E2907">
                      <w:pPr>
                        <w:pStyle w:val="Footer"/>
                        <w:tabs>
                          <w:tab w:val="clear" w:pos="9360"/>
                          <w:tab w:val="left" w:pos="2730"/>
                        </w:tabs>
                        <w:ind w:left="-90" w:right="-90" w:hanging="468"/>
                        <w:jc w:val="center"/>
                      </w:pPr>
                    </w:p>
                    <w:p w14:paraId="32F08CD0" w14:textId="77777777" w:rsidR="000A288C" w:rsidRPr="00E655AC" w:rsidRDefault="000A288C" w:rsidP="00E655AC">
                      <w:pPr>
                        <w:pStyle w:val="Footer"/>
                        <w:tabs>
                          <w:tab w:val="clear" w:pos="9360"/>
                          <w:tab w:val="left" w:pos="2730"/>
                        </w:tabs>
                        <w:spacing w:after="100" w:afterAutospacing="1"/>
                        <w:ind w:left="360" w:right="105"/>
                        <w:rPr>
                          <w:i/>
                          <w:sz w:val="18"/>
                          <w:szCs w:val="18"/>
                        </w:rPr>
                      </w:pP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This document is owned and maintained by MAIS Shared Services,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Project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Support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. 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Any changes to template format and content must adhere 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departmental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document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management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standards.</w:t>
                      </w:r>
                    </w:p>
                    <w:p w14:paraId="5156D94F" w14:textId="77777777" w:rsidR="000A288C" w:rsidRPr="000E2907" w:rsidRDefault="000A288C" w:rsidP="000E2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770762" w14:textId="77777777" w:rsidR="003D653C" w:rsidRPr="003D653C" w:rsidRDefault="003D653C" w:rsidP="003D653C"/>
    <w:p w14:paraId="78F39B81" w14:textId="65B1F557" w:rsidR="003D653C" w:rsidRPr="003D653C" w:rsidRDefault="003D653C" w:rsidP="000A3ECF">
      <w:pPr>
        <w:tabs>
          <w:tab w:val="left" w:pos="2370"/>
        </w:tabs>
      </w:pPr>
    </w:p>
    <w:p w14:paraId="34A1A797" w14:textId="77777777" w:rsidR="003D653C" w:rsidRPr="003D653C" w:rsidRDefault="003D653C" w:rsidP="003D653C"/>
    <w:p w14:paraId="38A70BEC" w14:textId="77777777" w:rsidR="003D653C" w:rsidRPr="003D653C" w:rsidRDefault="003D653C" w:rsidP="003D653C"/>
    <w:p w14:paraId="7B811BD2" w14:textId="77777777" w:rsidR="003D653C" w:rsidRPr="003D653C" w:rsidRDefault="003D653C" w:rsidP="003D653C"/>
    <w:p w14:paraId="2315453F" w14:textId="77777777" w:rsidR="003D653C" w:rsidRPr="003D653C" w:rsidRDefault="003D653C" w:rsidP="003D653C"/>
    <w:p w14:paraId="020E4267" w14:textId="77777777" w:rsidR="003D653C" w:rsidRPr="003D653C" w:rsidRDefault="003D653C" w:rsidP="003D653C"/>
    <w:p w14:paraId="78162BF4" w14:textId="77777777" w:rsidR="003D653C" w:rsidRPr="003D653C" w:rsidRDefault="003D653C" w:rsidP="000A3ECF">
      <w:pPr>
        <w:jc w:val="center"/>
      </w:pPr>
    </w:p>
    <w:p w14:paraId="05A114E0" w14:textId="77777777" w:rsidR="003D653C" w:rsidRPr="003D653C" w:rsidRDefault="003D653C" w:rsidP="003D653C"/>
    <w:p w14:paraId="0FAA88B4" w14:textId="77777777" w:rsidR="003D653C" w:rsidRPr="003D653C" w:rsidRDefault="003D653C" w:rsidP="003D653C"/>
    <w:p w14:paraId="1C4B2521" w14:textId="77777777" w:rsidR="003D653C" w:rsidRPr="003D653C" w:rsidRDefault="003D653C" w:rsidP="003D653C"/>
    <w:p w14:paraId="09DC1E43" w14:textId="77777777" w:rsidR="003D653C" w:rsidRPr="003D653C" w:rsidRDefault="003D653C" w:rsidP="003D653C"/>
    <w:p w14:paraId="5C819773" w14:textId="77777777" w:rsidR="003D653C" w:rsidRPr="003D653C" w:rsidRDefault="003D653C" w:rsidP="003D653C"/>
    <w:p w14:paraId="729C0FEF" w14:textId="77777777" w:rsidR="003D653C" w:rsidRPr="003D653C" w:rsidRDefault="003D653C" w:rsidP="003D653C"/>
    <w:p w14:paraId="681C3903" w14:textId="77777777" w:rsidR="003D653C" w:rsidRPr="003D653C" w:rsidRDefault="003D653C" w:rsidP="003D653C"/>
    <w:p w14:paraId="1DC4053A" w14:textId="77777777" w:rsidR="003D653C" w:rsidRPr="003D653C" w:rsidRDefault="003D653C" w:rsidP="003D653C"/>
    <w:p w14:paraId="04095372" w14:textId="77777777" w:rsidR="003D653C" w:rsidRPr="003D653C" w:rsidRDefault="003D653C" w:rsidP="003D653C"/>
    <w:p w14:paraId="74D2F9ED" w14:textId="77777777" w:rsidR="003D653C" w:rsidRPr="003D653C" w:rsidRDefault="003D653C" w:rsidP="003D653C"/>
    <w:p w14:paraId="5CCAFE2B" w14:textId="77777777" w:rsidR="003D653C" w:rsidRPr="003D653C" w:rsidRDefault="003D653C" w:rsidP="003D653C"/>
    <w:p w14:paraId="7285A83C" w14:textId="77777777" w:rsidR="003D653C" w:rsidRPr="003D653C" w:rsidRDefault="003D653C" w:rsidP="003D653C"/>
    <w:p w14:paraId="0C94063A" w14:textId="77777777" w:rsidR="009B20C8" w:rsidRPr="003D653C" w:rsidRDefault="003D653C" w:rsidP="003D653C">
      <w:pPr>
        <w:tabs>
          <w:tab w:val="left" w:pos="4065"/>
        </w:tabs>
      </w:pPr>
      <w:r>
        <w:tab/>
      </w:r>
    </w:p>
    <w:sectPr w:rsidR="009B20C8" w:rsidRPr="003D653C" w:rsidSect="002152E6">
      <w:pgSz w:w="12240" w:h="15840" w:code="1"/>
      <w:pgMar w:top="720" w:right="720" w:bottom="864" w:left="720" w:header="720" w:footer="720" w:gutter="0"/>
      <w:pgBorders w:offsetFrom="page">
        <w:top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07FB7" w14:textId="77777777" w:rsidR="0075621C" w:rsidRDefault="0075621C">
      <w:r>
        <w:separator/>
      </w:r>
    </w:p>
  </w:endnote>
  <w:endnote w:type="continuationSeparator" w:id="0">
    <w:p w14:paraId="0E8613DD" w14:textId="77777777" w:rsidR="0075621C" w:rsidRDefault="0075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51FC6" w14:textId="77777777" w:rsidR="000A288C" w:rsidRDefault="003D653C" w:rsidP="00BF5AA3">
    <w:pPr>
      <w:pStyle w:val="Footer"/>
      <w:tabs>
        <w:tab w:val="clear" w:pos="9360"/>
        <w:tab w:val="right" w:pos="10800"/>
      </w:tabs>
      <w:ind w:left="0"/>
    </w:pPr>
    <w:r>
      <w:t>M101 Project Charge Document v.3</w:t>
    </w:r>
    <w:r w:rsidR="000A288C">
      <w:t>.0</w:t>
    </w:r>
    <w:r w:rsidR="000A288C"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FA0611">
      <w:rPr>
        <w:noProof/>
      </w:rPr>
      <w:t>4</w:t>
    </w:r>
    <w:r w:rsidR="007F645C">
      <w:rPr>
        <w:noProof/>
      </w:rPr>
      <w:fldChar w:fldCharType="end"/>
    </w:r>
    <w:r w:rsidR="000A288C">
      <w:t xml:space="preserve"> of </w:t>
    </w:r>
    <w:fldSimple w:instr=" NUMPAGES ">
      <w:r w:rsidR="00FA0611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185AD" w14:textId="77777777" w:rsidR="000A288C" w:rsidRDefault="000A288C" w:rsidP="00912C09">
    <w:pPr>
      <w:pStyle w:val="Footer"/>
      <w:tabs>
        <w:tab w:val="clear" w:pos="9360"/>
        <w:tab w:val="right" w:pos="10800"/>
      </w:tabs>
      <w:ind w:left="0"/>
    </w:pPr>
    <w:r>
      <w:t>M101 Project</w:t>
    </w:r>
    <w:r w:rsidR="003D653C">
      <w:t xml:space="preserve"> Charge Document v.3</w:t>
    </w:r>
    <w:r>
      <w:t>.0</w:t>
    </w:r>
    <w:r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A46681">
      <w:rPr>
        <w:noProof/>
      </w:rPr>
      <w:t>1</w:t>
    </w:r>
    <w:r w:rsidR="007F645C">
      <w:rPr>
        <w:noProof/>
      </w:rPr>
      <w:fldChar w:fldCharType="end"/>
    </w:r>
    <w:r>
      <w:t xml:space="preserve"> of </w:t>
    </w:r>
    <w:fldSimple w:instr=" NUMPAGES ">
      <w:r w:rsidR="00A46681">
        <w:rPr>
          <w:noProof/>
        </w:rPr>
        <w:t>3</w:t>
      </w:r>
    </w:fldSimple>
  </w:p>
  <w:p w14:paraId="04022C85" w14:textId="77777777" w:rsidR="000A288C" w:rsidRDefault="000A288C" w:rsidP="00BF5AA3">
    <w:pPr>
      <w:pStyle w:val="Footer"/>
      <w:tabs>
        <w:tab w:val="clear" w:pos="9360"/>
        <w:tab w:val="right" w:pos="10800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55FD1" w14:textId="77777777" w:rsidR="0075621C" w:rsidRDefault="0075621C">
      <w:r>
        <w:separator/>
      </w:r>
    </w:p>
  </w:footnote>
  <w:footnote w:type="continuationSeparator" w:id="0">
    <w:p w14:paraId="425BBEEE" w14:textId="77777777" w:rsidR="0075621C" w:rsidRDefault="0075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84828" w14:textId="77777777" w:rsidR="000A288C" w:rsidRPr="00CD735E" w:rsidRDefault="000A288C" w:rsidP="007C36F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CD735E">
      <w:rPr>
        <w:iCs/>
      </w:rPr>
      <w:t>&lt;Project Name&gt;</w:t>
    </w:r>
    <w:r w:rsidRPr="00CD735E">
      <w:rPr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D9E1" w14:textId="77777777" w:rsidR="000A288C" w:rsidRDefault="000A288C" w:rsidP="000A288C">
    <w:pPr>
      <w:pStyle w:val="Header"/>
      <w:tabs>
        <w:tab w:val="clear" w:pos="4320"/>
        <w:tab w:val="clear" w:pos="8640"/>
        <w:tab w:val="left" w:pos="9270"/>
      </w:tabs>
    </w:pPr>
    <w:r>
      <w:drawing>
        <wp:anchor distT="0" distB="0" distL="114300" distR="114300" simplePos="0" relativeHeight="251663360" behindDoc="0" locked="0" layoutInCell="1" allowOverlap="1" wp14:anchorId="055DCAF0" wp14:editId="7A3F035E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19050" t="0" r="0" b="0"/>
          <wp:wrapSquare wrapText="bothSides"/>
          <wp:docPr id="4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0A288C">
      <w:drawing>
        <wp:anchor distT="0" distB="0" distL="114300" distR="114300" simplePos="0" relativeHeight="251661312" behindDoc="0" locked="0" layoutInCell="1" allowOverlap="1" wp14:anchorId="5E713777" wp14:editId="3869B60F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19050" t="0" r="0" b="0"/>
          <wp:wrapNone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A288C">
      <w:drawing>
        <wp:anchor distT="0" distB="0" distL="114300" distR="114300" simplePos="0" relativeHeight="251659264" behindDoc="0" locked="0" layoutInCell="1" allowOverlap="1" wp14:anchorId="4A7A3185" wp14:editId="4CCA8D83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19050" t="0" r="0" b="0"/>
          <wp:wrapNone/>
          <wp:docPr id="2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D13AA" w14:textId="77777777" w:rsidR="000A288C" w:rsidRPr="00CD735E" w:rsidRDefault="000A288C" w:rsidP="00635E5E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CD735E">
      <w:rPr>
        <w:iCs/>
      </w:rPr>
      <w:t>&lt;Project Name&gt;</w:t>
    </w:r>
    <w:r w:rsidRPr="00CD735E">
      <w:rPr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F268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456C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1199"/>
    <w:multiLevelType w:val="hybridMultilevel"/>
    <w:tmpl w:val="B9C2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E1C68"/>
    <w:multiLevelType w:val="hybridMultilevel"/>
    <w:tmpl w:val="EFD4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20F4"/>
    <w:multiLevelType w:val="hybridMultilevel"/>
    <w:tmpl w:val="605647EA"/>
    <w:lvl w:ilvl="0" w:tplc="5060DE18">
      <w:start w:val="1"/>
      <w:numFmt w:val="bullet"/>
      <w:pStyle w:val="TableData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760"/>
    <w:multiLevelType w:val="hybridMultilevel"/>
    <w:tmpl w:val="2528E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87C1E"/>
    <w:multiLevelType w:val="hybridMultilevel"/>
    <w:tmpl w:val="DE5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57F2"/>
    <w:multiLevelType w:val="hybridMultilevel"/>
    <w:tmpl w:val="4AB6A8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D65D50"/>
    <w:multiLevelType w:val="hybridMultilevel"/>
    <w:tmpl w:val="0C16271E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1956"/>
    <w:multiLevelType w:val="hybridMultilevel"/>
    <w:tmpl w:val="7E82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66006"/>
    <w:multiLevelType w:val="hybridMultilevel"/>
    <w:tmpl w:val="2FA2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7153E"/>
    <w:multiLevelType w:val="multilevel"/>
    <w:tmpl w:val="380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02507"/>
    <w:multiLevelType w:val="hybridMultilevel"/>
    <w:tmpl w:val="919A67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28E5012"/>
    <w:multiLevelType w:val="hybridMultilevel"/>
    <w:tmpl w:val="2354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419D3"/>
    <w:multiLevelType w:val="hybridMultilevel"/>
    <w:tmpl w:val="ADBA3ED4"/>
    <w:lvl w:ilvl="0" w:tplc="F8C2E61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2452A5B"/>
    <w:multiLevelType w:val="hybridMultilevel"/>
    <w:tmpl w:val="44F4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D40D2"/>
    <w:multiLevelType w:val="multilevel"/>
    <w:tmpl w:val="F5D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85743"/>
    <w:multiLevelType w:val="hybridMultilevel"/>
    <w:tmpl w:val="DBE81756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6C4096D"/>
    <w:multiLevelType w:val="hybridMultilevel"/>
    <w:tmpl w:val="A36CD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A2AE0"/>
    <w:multiLevelType w:val="hybridMultilevel"/>
    <w:tmpl w:val="3F668784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7761577">
    <w:abstractNumId w:val="1"/>
  </w:num>
  <w:num w:numId="2" w16cid:durableId="779908260">
    <w:abstractNumId w:val="0"/>
  </w:num>
  <w:num w:numId="3" w16cid:durableId="132144975">
    <w:abstractNumId w:val="4"/>
  </w:num>
  <w:num w:numId="4" w16cid:durableId="1921282629">
    <w:abstractNumId w:val="14"/>
  </w:num>
  <w:num w:numId="5" w16cid:durableId="564491087">
    <w:abstractNumId w:val="8"/>
  </w:num>
  <w:num w:numId="6" w16cid:durableId="17700767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3617042">
    <w:abstractNumId w:val="7"/>
  </w:num>
  <w:num w:numId="8" w16cid:durableId="1192497733">
    <w:abstractNumId w:val="19"/>
  </w:num>
  <w:num w:numId="9" w16cid:durableId="171453989">
    <w:abstractNumId w:val="17"/>
  </w:num>
  <w:num w:numId="10" w16cid:durableId="1688604875">
    <w:abstractNumId w:val="18"/>
  </w:num>
  <w:num w:numId="11" w16cid:durableId="572350742">
    <w:abstractNumId w:val="12"/>
  </w:num>
  <w:num w:numId="12" w16cid:durableId="1845048936">
    <w:abstractNumId w:val="2"/>
  </w:num>
  <w:num w:numId="13" w16cid:durableId="709761774">
    <w:abstractNumId w:val="15"/>
  </w:num>
  <w:num w:numId="14" w16cid:durableId="1356732551">
    <w:abstractNumId w:val="6"/>
  </w:num>
  <w:num w:numId="15" w16cid:durableId="1455057351">
    <w:abstractNumId w:val="13"/>
  </w:num>
  <w:num w:numId="16" w16cid:durableId="1461846872">
    <w:abstractNumId w:val="11"/>
  </w:num>
  <w:num w:numId="17" w16cid:durableId="1418479114">
    <w:abstractNumId w:val="16"/>
  </w:num>
  <w:num w:numId="18" w16cid:durableId="535049249">
    <w:abstractNumId w:val="3"/>
  </w:num>
  <w:num w:numId="19" w16cid:durableId="433482646">
    <w:abstractNumId w:val="9"/>
  </w:num>
  <w:num w:numId="20" w16cid:durableId="7588685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19"/>
    <w:rsid w:val="00001ACE"/>
    <w:rsid w:val="00002B1B"/>
    <w:rsid w:val="0000303C"/>
    <w:rsid w:val="00003641"/>
    <w:rsid w:val="00005866"/>
    <w:rsid w:val="00005F8F"/>
    <w:rsid w:val="00006920"/>
    <w:rsid w:val="00007698"/>
    <w:rsid w:val="00011B2B"/>
    <w:rsid w:val="00014E11"/>
    <w:rsid w:val="00017B42"/>
    <w:rsid w:val="00023282"/>
    <w:rsid w:val="0002359D"/>
    <w:rsid w:val="00023FBF"/>
    <w:rsid w:val="00025976"/>
    <w:rsid w:val="000274EF"/>
    <w:rsid w:val="000308DC"/>
    <w:rsid w:val="00031EF5"/>
    <w:rsid w:val="00040A8B"/>
    <w:rsid w:val="00040CF2"/>
    <w:rsid w:val="00041B7F"/>
    <w:rsid w:val="000421B1"/>
    <w:rsid w:val="00045BF9"/>
    <w:rsid w:val="00047D8A"/>
    <w:rsid w:val="0005042A"/>
    <w:rsid w:val="00054226"/>
    <w:rsid w:val="000608B5"/>
    <w:rsid w:val="00060AD3"/>
    <w:rsid w:val="00066535"/>
    <w:rsid w:val="0007058B"/>
    <w:rsid w:val="0007121F"/>
    <w:rsid w:val="00071C32"/>
    <w:rsid w:val="00074BF5"/>
    <w:rsid w:val="00074D9F"/>
    <w:rsid w:val="00075BE4"/>
    <w:rsid w:val="0007636B"/>
    <w:rsid w:val="00080E5B"/>
    <w:rsid w:val="00080F44"/>
    <w:rsid w:val="00083B54"/>
    <w:rsid w:val="00087546"/>
    <w:rsid w:val="00087EFD"/>
    <w:rsid w:val="00092741"/>
    <w:rsid w:val="000968A4"/>
    <w:rsid w:val="00097960"/>
    <w:rsid w:val="00097F7C"/>
    <w:rsid w:val="000A288C"/>
    <w:rsid w:val="000A37C7"/>
    <w:rsid w:val="000A3ECF"/>
    <w:rsid w:val="000A3FFC"/>
    <w:rsid w:val="000A5F61"/>
    <w:rsid w:val="000A6494"/>
    <w:rsid w:val="000A76A8"/>
    <w:rsid w:val="000A78FC"/>
    <w:rsid w:val="000B06B9"/>
    <w:rsid w:val="000B0A10"/>
    <w:rsid w:val="000B1D4D"/>
    <w:rsid w:val="000B23BB"/>
    <w:rsid w:val="000B3433"/>
    <w:rsid w:val="000C00DF"/>
    <w:rsid w:val="000C0791"/>
    <w:rsid w:val="000C210C"/>
    <w:rsid w:val="000C60F0"/>
    <w:rsid w:val="000C6747"/>
    <w:rsid w:val="000C69C9"/>
    <w:rsid w:val="000D0CC8"/>
    <w:rsid w:val="000D441E"/>
    <w:rsid w:val="000D447A"/>
    <w:rsid w:val="000D62D2"/>
    <w:rsid w:val="000D7768"/>
    <w:rsid w:val="000D7A40"/>
    <w:rsid w:val="000E1AA3"/>
    <w:rsid w:val="000E1F3D"/>
    <w:rsid w:val="000E1FF8"/>
    <w:rsid w:val="000E207C"/>
    <w:rsid w:val="000E2907"/>
    <w:rsid w:val="000E3185"/>
    <w:rsid w:val="000F1830"/>
    <w:rsid w:val="000F385F"/>
    <w:rsid w:val="000F5AE3"/>
    <w:rsid w:val="00100DE3"/>
    <w:rsid w:val="00107E72"/>
    <w:rsid w:val="00111E0C"/>
    <w:rsid w:val="00113C10"/>
    <w:rsid w:val="0011644F"/>
    <w:rsid w:val="0011723F"/>
    <w:rsid w:val="001218B5"/>
    <w:rsid w:val="001225EE"/>
    <w:rsid w:val="00124500"/>
    <w:rsid w:val="001251B1"/>
    <w:rsid w:val="001251DC"/>
    <w:rsid w:val="0013265D"/>
    <w:rsid w:val="001341B6"/>
    <w:rsid w:val="00134653"/>
    <w:rsid w:val="001357BA"/>
    <w:rsid w:val="00136181"/>
    <w:rsid w:val="00136F55"/>
    <w:rsid w:val="001375F7"/>
    <w:rsid w:val="00141577"/>
    <w:rsid w:val="00141937"/>
    <w:rsid w:val="00144F13"/>
    <w:rsid w:val="001479C3"/>
    <w:rsid w:val="00151445"/>
    <w:rsid w:val="00151AAE"/>
    <w:rsid w:val="00152540"/>
    <w:rsid w:val="0015388E"/>
    <w:rsid w:val="00155632"/>
    <w:rsid w:val="001558D5"/>
    <w:rsid w:val="0016403A"/>
    <w:rsid w:val="001643AA"/>
    <w:rsid w:val="00172B5C"/>
    <w:rsid w:val="001736EF"/>
    <w:rsid w:val="00173F47"/>
    <w:rsid w:val="00175A3B"/>
    <w:rsid w:val="0017637A"/>
    <w:rsid w:val="00183F76"/>
    <w:rsid w:val="001903DF"/>
    <w:rsid w:val="00191919"/>
    <w:rsid w:val="00191BB5"/>
    <w:rsid w:val="00192E45"/>
    <w:rsid w:val="0019467B"/>
    <w:rsid w:val="00194852"/>
    <w:rsid w:val="00194CC9"/>
    <w:rsid w:val="00195421"/>
    <w:rsid w:val="001A0B5D"/>
    <w:rsid w:val="001A3CF8"/>
    <w:rsid w:val="001A4C18"/>
    <w:rsid w:val="001A516C"/>
    <w:rsid w:val="001B144E"/>
    <w:rsid w:val="001B5C27"/>
    <w:rsid w:val="001B6454"/>
    <w:rsid w:val="001C0D91"/>
    <w:rsid w:val="001C1277"/>
    <w:rsid w:val="001C237B"/>
    <w:rsid w:val="001C47E5"/>
    <w:rsid w:val="001C4DB7"/>
    <w:rsid w:val="001C6C78"/>
    <w:rsid w:val="001C7DCB"/>
    <w:rsid w:val="001D0FEE"/>
    <w:rsid w:val="001D2830"/>
    <w:rsid w:val="001D3583"/>
    <w:rsid w:val="001D42A2"/>
    <w:rsid w:val="001D4C66"/>
    <w:rsid w:val="001D4FAE"/>
    <w:rsid w:val="001D6BF6"/>
    <w:rsid w:val="001D6D01"/>
    <w:rsid w:val="001D7CCB"/>
    <w:rsid w:val="001E1777"/>
    <w:rsid w:val="001E3BA5"/>
    <w:rsid w:val="001E759D"/>
    <w:rsid w:val="001F052C"/>
    <w:rsid w:val="002026A7"/>
    <w:rsid w:val="00203F72"/>
    <w:rsid w:val="00214ACE"/>
    <w:rsid w:val="002152E6"/>
    <w:rsid w:val="00220A65"/>
    <w:rsid w:val="0022267F"/>
    <w:rsid w:val="00223FB9"/>
    <w:rsid w:val="00227BDB"/>
    <w:rsid w:val="002318F6"/>
    <w:rsid w:val="002355C5"/>
    <w:rsid w:val="00241899"/>
    <w:rsid w:val="002455BA"/>
    <w:rsid w:val="00247029"/>
    <w:rsid w:val="00247476"/>
    <w:rsid w:val="002478F7"/>
    <w:rsid w:val="00255170"/>
    <w:rsid w:val="00255A08"/>
    <w:rsid w:val="00256623"/>
    <w:rsid w:val="002568F3"/>
    <w:rsid w:val="00264241"/>
    <w:rsid w:val="00264C10"/>
    <w:rsid w:val="00265DE0"/>
    <w:rsid w:val="00266618"/>
    <w:rsid w:val="00275DCD"/>
    <w:rsid w:val="00276A43"/>
    <w:rsid w:val="00277C52"/>
    <w:rsid w:val="0028163B"/>
    <w:rsid w:val="00281BFF"/>
    <w:rsid w:val="00283994"/>
    <w:rsid w:val="00284CAE"/>
    <w:rsid w:val="0029105D"/>
    <w:rsid w:val="002B368F"/>
    <w:rsid w:val="002B624E"/>
    <w:rsid w:val="002C034A"/>
    <w:rsid w:val="002C3D0B"/>
    <w:rsid w:val="002C656D"/>
    <w:rsid w:val="002D1E0B"/>
    <w:rsid w:val="002D3A7D"/>
    <w:rsid w:val="002E2950"/>
    <w:rsid w:val="002E6F13"/>
    <w:rsid w:val="002F0A37"/>
    <w:rsid w:val="002F40FD"/>
    <w:rsid w:val="002F74EF"/>
    <w:rsid w:val="00302B4A"/>
    <w:rsid w:val="00303E65"/>
    <w:rsid w:val="00304E93"/>
    <w:rsid w:val="00311166"/>
    <w:rsid w:val="00316B98"/>
    <w:rsid w:val="00320B94"/>
    <w:rsid w:val="00321DAF"/>
    <w:rsid w:val="00326897"/>
    <w:rsid w:val="00330CFB"/>
    <w:rsid w:val="00331B99"/>
    <w:rsid w:val="0033206B"/>
    <w:rsid w:val="003337D2"/>
    <w:rsid w:val="00337E03"/>
    <w:rsid w:val="0034073F"/>
    <w:rsid w:val="00341786"/>
    <w:rsid w:val="00341F1F"/>
    <w:rsid w:val="00343573"/>
    <w:rsid w:val="00346A76"/>
    <w:rsid w:val="00346FAA"/>
    <w:rsid w:val="0034753C"/>
    <w:rsid w:val="00347596"/>
    <w:rsid w:val="00351899"/>
    <w:rsid w:val="00351AA4"/>
    <w:rsid w:val="00352832"/>
    <w:rsid w:val="003535FC"/>
    <w:rsid w:val="003557F5"/>
    <w:rsid w:val="00360AB5"/>
    <w:rsid w:val="0036281E"/>
    <w:rsid w:val="00370968"/>
    <w:rsid w:val="00371956"/>
    <w:rsid w:val="0037224E"/>
    <w:rsid w:val="003801A0"/>
    <w:rsid w:val="00383BA8"/>
    <w:rsid w:val="0038795B"/>
    <w:rsid w:val="00390A8C"/>
    <w:rsid w:val="00390C4D"/>
    <w:rsid w:val="00390D31"/>
    <w:rsid w:val="00390EE2"/>
    <w:rsid w:val="003931FA"/>
    <w:rsid w:val="003936E9"/>
    <w:rsid w:val="00393C44"/>
    <w:rsid w:val="0039404C"/>
    <w:rsid w:val="003945E0"/>
    <w:rsid w:val="00397244"/>
    <w:rsid w:val="003A26BE"/>
    <w:rsid w:val="003A3312"/>
    <w:rsid w:val="003A3EAD"/>
    <w:rsid w:val="003A5338"/>
    <w:rsid w:val="003B2692"/>
    <w:rsid w:val="003B4E07"/>
    <w:rsid w:val="003B5D2D"/>
    <w:rsid w:val="003B7E02"/>
    <w:rsid w:val="003B7F6A"/>
    <w:rsid w:val="003C1DD5"/>
    <w:rsid w:val="003C1FD3"/>
    <w:rsid w:val="003C4E0A"/>
    <w:rsid w:val="003C7E68"/>
    <w:rsid w:val="003D0C64"/>
    <w:rsid w:val="003D5C2C"/>
    <w:rsid w:val="003D653C"/>
    <w:rsid w:val="003E3459"/>
    <w:rsid w:val="003E3699"/>
    <w:rsid w:val="003E7996"/>
    <w:rsid w:val="003F1935"/>
    <w:rsid w:val="003F3854"/>
    <w:rsid w:val="004010ED"/>
    <w:rsid w:val="00405A2B"/>
    <w:rsid w:val="0040722A"/>
    <w:rsid w:val="00407C21"/>
    <w:rsid w:val="0041076C"/>
    <w:rsid w:val="004125EC"/>
    <w:rsid w:val="00412C35"/>
    <w:rsid w:val="0041581D"/>
    <w:rsid w:val="004176FA"/>
    <w:rsid w:val="004203AA"/>
    <w:rsid w:val="00423DC3"/>
    <w:rsid w:val="00427044"/>
    <w:rsid w:val="00431519"/>
    <w:rsid w:val="004315FF"/>
    <w:rsid w:val="00433E58"/>
    <w:rsid w:val="00434B8C"/>
    <w:rsid w:val="00434DE4"/>
    <w:rsid w:val="00434F64"/>
    <w:rsid w:val="00434FA0"/>
    <w:rsid w:val="00440187"/>
    <w:rsid w:val="0044445D"/>
    <w:rsid w:val="00447475"/>
    <w:rsid w:val="0044764D"/>
    <w:rsid w:val="004509A6"/>
    <w:rsid w:val="00451B2B"/>
    <w:rsid w:val="00453895"/>
    <w:rsid w:val="0045624C"/>
    <w:rsid w:val="00457EC8"/>
    <w:rsid w:val="004663AB"/>
    <w:rsid w:val="0047021F"/>
    <w:rsid w:val="0047191A"/>
    <w:rsid w:val="00472012"/>
    <w:rsid w:val="00472901"/>
    <w:rsid w:val="00476B1A"/>
    <w:rsid w:val="00483C9B"/>
    <w:rsid w:val="00484E2D"/>
    <w:rsid w:val="00485158"/>
    <w:rsid w:val="00485966"/>
    <w:rsid w:val="004866BC"/>
    <w:rsid w:val="00490023"/>
    <w:rsid w:val="004A0ED2"/>
    <w:rsid w:val="004A2C4A"/>
    <w:rsid w:val="004A3F42"/>
    <w:rsid w:val="004A6902"/>
    <w:rsid w:val="004B022A"/>
    <w:rsid w:val="004B03B3"/>
    <w:rsid w:val="004B2059"/>
    <w:rsid w:val="004B66B2"/>
    <w:rsid w:val="004B7967"/>
    <w:rsid w:val="004C2CF3"/>
    <w:rsid w:val="004C3CED"/>
    <w:rsid w:val="004D0C38"/>
    <w:rsid w:val="004D3C14"/>
    <w:rsid w:val="004D3DE2"/>
    <w:rsid w:val="004D4238"/>
    <w:rsid w:val="004D7F10"/>
    <w:rsid w:val="004E14E2"/>
    <w:rsid w:val="004E7855"/>
    <w:rsid w:val="004F1AEC"/>
    <w:rsid w:val="004F1D67"/>
    <w:rsid w:val="004F3221"/>
    <w:rsid w:val="004F4260"/>
    <w:rsid w:val="004F50E1"/>
    <w:rsid w:val="004F6182"/>
    <w:rsid w:val="005016B6"/>
    <w:rsid w:val="00501F5F"/>
    <w:rsid w:val="005066ED"/>
    <w:rsid w:val="00512780"/>
    <w:rsid w:val="005178E9"/>
    <w:rsid w:val="00517E96"/>
    <w:rsid w:val="005207FC"/>
    <w:rsid w:val="005232B2"/>
    <w:rsid w:val="00523C1B"/>
    <w:rsid w:val="00526AB7"/>
    <w:rsid w:val="0053113E"/>
    <w:rsid w:val="00533730"/>
    <w:rsid w:val="0053402C"/>
    <w:rsid w:val="0053446B"/>
    <w:rsid w:val="00536422"/>
    <w:rsid w:val="00540582"/>
    <w:rsid w:val="00544FF6"/>
    <w:rsid w:val="00545EA5"/>
    <w:rsid w:val="00550329"/>
    <w:rsid w:val="00550D8F"/>
    <w:rsid w:val="00555146"/>
    <w:rsid w:val="00556A04"/>
    <w:rsid w:val="0056037A"/>
    <w:rsid w:val="00562F56"/>
    <w:rsid w:val="0056351B"/>
    <w:rsid w:val="005704FE"/>
    <w:rsid w:val="00570D6A"/>
    <w:rsid w:val="0057111C"/>
    <w:rsid w:val="00572117"/>
    <w:rsid w:val="005721B8"/>
    <w:rsid w:val="005724FA"/>
    <w:rsid w:val="00573393"/>
    <w:rsid w:val="0057355A"/>
    <w:rsid w:val="00574F59"/>
    <w:rsid w:val="00576AFF"/>
    <w:rsid w:val="00580E16"/>
    <w:rsid w:val="00591E79"/>
    <w:rsid w:val="00596415"/>
    <w:rsid w:val="005A10C3"/>
    <w:rsid w:val="005A4B63"/>
    <w:rsid w:val="005A4BB6"/>
    <w:rsid w:val="005B2482"/>
    <w:rsid w:val="005B2D6F"/>
    <w:rsid w:val="005B54AA"/>
    <w:rsid w:val="005C04B0"/>
    <w:rsid w:val="005C0791"/>
    <w:rsid w:val="005C1A3D"/>
    <w:rsid w:val="005C342E"/>
    <w:rsid w:val="005C44DD"/>
    <w:rsid w:val="005C585B"/>
    <w:rsid w:val="005D0225"/>
    <w:rsid w:val="005D6375"/>
    <w:rsid w:val="005D71A4"/>
    <w:rsid w:val="005E2A60"/>
    <w:rsid w:val="005E379B"/>
    <w:rsid w:val="005E4C88"/>
    <w:rsid w:val="005E5D59"/>
    <w:rsid w:val="005E7451"/>
    <w:rsid w:val="005F05D0"/>
    <w:rsid w:val="005F2D95"/>
    <w:rsid w:val="005F5184"/>
    <w:rsid w:val="005F572E"/>
    <w:rsid w:val="00602BBF"/>
    <w:rsid w:val="006039A8"/>
    <w:rsid w:val="0060668E"/>
    <w:rsid w:val="00611682"/>
    <w:rsid w:val="0061474E"/>
    <w:rsid w:val="00617DC3"/>
    <w:rsid w:val="00627A67"/>
    <w:rsid w:val="006321CF"/>
    <w:rsid w:val="00635CD2"/>
    <w:rsid w:val="00635E5E"/>
    <w:rsid w:val="00646C02"/>
    <w:rsid w:val="006550B1"/>
    <w:rsid w:val="00655B80"/>
    <w:rsid w:val="00655ED7"/>
    <w:rsid w:val="006576D5"/>
    <w:rsid w:val="00657FD9"/>
    <w:rsid w:val="00661141"/>
    <w:rsid w:val="00663DD3"/>
    <w:rsid w:val="00665598"/>
    <w:rsid w:val="00666FB3"/>
    <w:rsid w:val="00670748"/>
    <w:rsid w:val="00670C73"/>
    <w:rsid w:val="0067295E"/>
    <w:rsid w:val="00672B51"/>
    <w:rsid w:val="0068073C"/>
    <w:rsid w:val="00684C04"/>
    <w:rsid w:val="00690E06"/>
    <w:rsid w:val="006933ED"/>
    <w:rsid w:val="00694E80"/>
    <w:rsid w:val="006950C9"/>
    <w:rsid w:val="006A1EFB"/>
    <w:rsid w:val="006A21A7"/>
    <w:rsid w:val="006A24CC"/>
    <w:rsid w:val="006A48DB"/>
    <w:rsid w:val="006A6C8A"/>
    <w:rsid w:val="006B2820"/>
    <w:rsid w:val="006B3134"/>
    <w:rsid w:val="006B35F8"/>
    <w:rsid w:val="006B4E55"/>
    <w:rsid w:val="006B71F6"/>
    <w:rsid w:val="006C2AAF"/>
    <w:rsid w:val="006C345B"/>
    <w:rsid w:val="006C7818"/>
    <w:rsid w:val="006D194B"/>
    <w:rsid w:val="006D2D2A"/>
    <w:rsid w:val="006D3F6E"/>
    <w:rsid w:val="006D707E"/>
    <w:rsid w:val="006D7E82"/>
    <w:rsid w:val="006E0B13"/>
    <w:rsid w:val="006E0B35"/>
    <w:rsid w:val="006E102A"/>
    <w:rsid w:val="006E547E"/>
    <w:rsid w:val="006F1992"/>
    <w:rsid w:val="00702A14"/>
    <w:rsid w:val="00703361"/>
    <w:rsid w:val="0070377B"/>
    <w:rsid w:val="00705C14"/>
    <w:rsid w:val="0071105B"/>
    <w:rsid w:val="007120D5"/>
    <w:rsid w:val="00715938"/>
    <w:rsid w:val="00717D75"/>
    <w:rsid w:val="00721B10"/>
    <w:rsid w:val="007220D4"/>
    <w:rsid w:val="00723D1C"/>
    <w:rsid w:val="00727F80"/>
    <w:rsid w:val="007366C8"/>
    <w:rsid w:val="00736B9F"/>
    <w:rsid w:val="007507C9"/>
    <w:rsid w:val="00754938"/>
    <w:rsid w:val="00755522"/>
    <w:rsid w:val="0075621C"/>
    <w:rsid w:val="00763BFB"/>
    <w:rsid w:val="00766B2A"/>
    <w:rsid w:val="00766C35"/>
    <w:rsid w:val="007703A3"/>
    <w:rsid w:val="00771B6A"/>
    <w:rsid w:val="00774416"/>
    <w:rsid w:val="00774E47"/>
    <w:rsid w:val="00775E83"/>
    <w:rsid w:val="00777270"/>
    <w:rsid w:val="00777917"/>
    <w:rsid w:val="00784774"/>
    <w:rsid w:val="00790590"/>
    <w:rsid w:val="00791313"/>
    <w:rsid w:val="00797E47"/>
    <w:rsid w:val="007A0E54"/>
    <w:rsid w:val="007A241F"/>
    <w:rsid w:val="007A6EB0"/>
    <w:rsid w:val="007A7144"/>
    <w:rsid w:val="007B0693"/>
    <w:rsid w:val="007B0E1F"/>
    <w:rsid w:val="007B1B7C"/>
    <w:rsid w:val="007B4205"/>
    <w:rsid w:val="007C01FF"/>
    <w:rsid w:val="007C1FC2"/>
    <w:rsid w:val="007C2962"/>
    <w:rsid w:val="007C36FC"/>
    <w:rsid w:val="007C7569"/>
    <w:rsid w:val="007D4FB7"/>
    <w:rsid w:val="007D55DF"/>
    <w:rsid w:val="007E3BFD"/>
    <w:rsid w:val="007F4ECF"/>
    <w:rsid w:val="007F5ED3"/>
    <w:rsid w:val="007F645C"/>
    <w:rsid w:val="00802BA0"/>
    <w:rsid w:val="00805906"/>
    <w:rsid w:val="0081029F"/>
    <w:rsid w:val="0081061B"/>
    <w:rsid w:val="00811660"/>
    <w:rsid w:val="00814C11"/>
    <w:rsid w:val="00815B1D"/>
    <w:rsid w:val="00816191"/>
    <w:rsid w:val="008161A8"/>
    <w:rsid w:val="00816FFF"/>
    <w:rsid w:val="008170BE"/>
    <w:rsid w:val="00817125"/>
    <w:rsid w:val="00820D82"/>
    <w:rsid w:val="00824915"/>
    <w:rsid w:val="008275B4"/>
    <w:rsid w:val="008323FF"/>
    <w:rsid w:val="0083356D"/>
    <w:rsid w:val="00833961"/>
    <w:rsid w:val="00835E81"/>
    <w:rsid w:val="00843A3F"/>
    <w:rsid w:val="008445AC"/>
    <w:rsid w:val="008476A0"/>
    <w:rsid w:val="008545A1"/>
    <w:rsid w:val="00856D87"/>
    <w:rsid w:val="00857DAB"/>
    <w:rsid w:val="00862FD4"/>
    <w:rsid w:val="00864C61"/>
    <w:rsid w:val="00870E23"/>
    <w:rsid w:val="008728F8"/>
    <w:rsid w:val="008763E5"/>
    <w:rsid w:val="008851FE"/>
    <w:rsid w:val="00894D9F"/>
    <w:rsid w:val="0089606D"/>
    <w:rsid w:val="0089640D"/>
    <w:rsid w:val="00897655"/>
    <w:rsid w:val="008A0F2E"/>
    <w:rsid w:val="008A0FCD"/>
    <w:rsid w:val="008A1513"/>
    <w:rsid w:val="008A3EF2"/>
    <w:rsid w:val="008A5EB5"/>
    <w:rsid w:val="008B074F"/>
    <w:rsid w:val="008B2964"/>
    <w:rsid w:val="008B36D1"/>
    <w:rsid w:val="008B4906"/>
    <w:rsid w:val="008B6835"/>
    <w:rsid w:val="008C0746"/>
    <w:rsid w:val="008C2D7C"/>
    <w:rsid w:val="008C3A29"/>
    <w:rsid w:val="008C77EE"/>
    <w:rsid w:val="008D0CF6"/>
    <w:rsid w:val="008D461F"/>
    <w:rsid w:val="008D4896"/>
    <w:rsid w:val="008D667B"/>
    <w:rsid w:val="008E4C00"/>
    <w:rsid w:val="008E5786"/>
    <w:rsid w:val="008E5BF8"/>
    <w:rsid w:val="008F1452"/>
    <w:rsid w:val="008F2BF2"/>
    <w:rsid w:val="008F318C"/>
    <w:rsid w:val="008F50D5"/>
    <w:rsid w:val="008F66CB"/>
    <w:rsid w:val="00903487"/>
    <w:rsid w:val="009060F8"/>
    <w:rsid w:val="009069D8"/>
    <w:rsid w:val="00907D5A"/>
    <w:rsid w:val="00910959"/>
    <w:rsid w:val="00911C2D"/>
    <w:rsid w:val="00912C09"/>
    <w:rsid w:val="009154BB"/>
    <w:rsid w:val="009207E0"/>
    <w:rsid w:val="00923FC8"/>
    <w:rsid w:val="00924794"/>
    <w:rsid w:val="00927106"/>
    <w:rsid w:val="00927842"/>
    <w:rsid w:val="00930F56"/>
    <w:rsid w:val="009334D5"/>
    <w:rsid w:val="00936FCD"/>
    <w:rsid w:val="00937990"/>
    <w:rsid w:val="00940655"/>
    <w:rsid w:val="00942486"/>
    <w:rsid w:val="00945900"/>
    <w:rsid w:val="009462B0"/>
    <w:rsid w:val="009478F4"/>
    <w:rsid w:val="009509AD"/>
    <w:rsid w:val="0095127D"/>
    <w:rsid w:val="00953A19"/>
    <w:rsid w:val="009544F9"/>
    <w:rsid w:val="00954874"/>
    <w:rsid w:val="0095565A"/>
    <w:rsid w:val="00962E50"/>
    <w:rsid w:val="00963014"/>
    <w:rsid w:val="00975AE0"/>
    <w:rsid w:val="00976760"/>
    <w:rsid w:val="00981C87"/>
    <w:rsid w:val="0098208B"/>
    <w:rsid w:val="00983525"/>
    <w:rsid w:val="00984CB7"/>
    <w:rsid w:val="0099177A"/>
    <w:rsid w:val="009944D9"/>
    <w:rsid w:val="009A2236"/>
    <w:rsid w:val="009A3F6C"/>
    <w:rsid w:val="009A50C4"/>
    <w:rsid w:val="009A6A98"/>
    <w:rsid w:val="009A6C8A"/>
    <w:rsid w:val="009A7E5A"/>
    <w:rsid w:val="009B1BD4"/>
    <w:rsid w:val="009B20C8"/>
    <w:rsid w:val="009B2FD3"/>
    <w:rsid w:val="009C689F"/>
    <w:rsid w:val="009C7900"/>
    <w:rsid w:val="009D03F8"/>
    <w:rsid w:val="009D2A50"/>
    <w:rsid w:val="009D3426"/>
    <w:rsid w:val="009D418C"/>
    <w:rsid w:val="009D659A"/>
    <w:rsid w:val="009D6E5A"/>
    <w:rsid w:val="009E114D"/>
    <w:rsid w:val="009E1876"/>
    <w:rsid w:val="009E5B91"/>
    <w:rsid w:val="009E626C"/>
    <w:rsid w:val="009E7BC2"/>
    <w:rsid w:val="009F18A6"/>
    <w:rsid w:val="009F250D"/>
    <w:rsid w:val="009F4560"/>
    <w:rsid w:val="009F49EE"/>
    <w:rsid w:val="00A01CE9"/>
    <w:rsid w:val="00A0231D"/>
    <w:rsid w:val="00A10682"/>
    <w:rsid w:val="00A12827"/>
    <w:rsid w:val="00A1507E"/>
    <w:rsid w:val="00A16F75"/>
    <w:rsid w:val="00A171A5"/>
    <w:rsid w:val="00A24ACB"/>
    <w:rsid w:val="00A254B5"/>
    <w:rsid w:val="00A27DB0"/>
    <w:rsid w:val="00A3048A"/>
    <w:rsid w:val="00A31108"/>
    <w:rsid w:val="00A3238A"/>
    <w:rsid w:val="00A349AF"/>
    <w:rsid w:val="00A35A6C"/>
    <w:rsid w:val="00A37EA8"/>
    <w:rsid w:val="00A46681"/>
    <w:rsid w:val="00A46B76"/>
    <w:rsid w:val="00A5041A"/>
    <w:rsid w:val="00A5200C"/>
    <w:rsid w:val="00A533FA"/>
    <w:rsid w:val="00A570A2"/>
    <w:rsid w:val="00A63714"/>
    <w:rsid w:val="00A66F86"/>
    <w:rsid w:val="00A679AE"/>
    <w:rsid w:val="00A71BFD"/>
    <w:rsid w:val="00A73CB4"/>
    <w:rsid w:val="00A748D3"/>
    <w:rsid w:val="00A74E9B"/>
    <w:rsid w:val="00A753E9"/>
    <w:rsid w:val="00A771DB"/>
    <w:rsid w:val="00A778A8"/>
    <w:rsid w:val="00A83EC6"/>
    <w:rsid w:val="00A84FC4"/>
    <w:rsid w:val="00A868D8"/>
    <w:rsid w:val="00A92AE0"/>
    <w:rsid w:val="00A95554"/>
    <w:rsid w:val="00A957C8"/>
    <w:rsid w:val="00A9585A"/>
    <w:rsid w:val="00A968F8"/>
    <w:rsid w:val="00AA42B7"/>
    <w:rsid w:val="00AA4A0F"/>
    <w:rsid w:val="00AA66D9"/>
    <w:rsid w:val="00AA6CFD"/>
    <w:rsid w:val="00AB4227"/>
    <w:rsid w:val="00AB50EF"/>
    <w:rsid w:val="00AB5119"/>
    <w:rsid w:val="00AC3CFD"/>
    <w:rsid w:val="00AC4711"/>
    <w:rsid w:val="00AC47D8"/>
    <w:rsid w:val="00AC529B"/>
    <w:rsid w:val="00AC7953"/>
    <w:rsid w:val="00AD0B38"/>
    <w:rsid w:val="00AD141A"/>
    <w:rsid w:val="00AD3C0D"/>
    <w:rsid w:val="00AD48E8"/>
    <w:rsid w:val="00AD5E5D"/>
    <w:rsid w:val="00AE008C"/>
    <w:rsid w:val="00AE18D6"/>
    <w:rsid w:val="00AE7B30"/>
    <w:rsid w:val="00AF2B9D"/>
    <w:rsid w:val="00AF4330"/>
    <w:rsid w:val="00AF64ED"/>
    <w:rsid w:val="00AF7351"/>
    <w:rsid w:val="00B019D7"/>
    <w:rsid w:val="00B02271"/>
    <w:rsid w:val="00B0437D"/>
    <w:rsid w:val="00B04F16"/>
    <w:rsid w:val="00B07B21"/>
    <w:rsid w:val="00B14190"/>
    <w:rsid w:val="00B21456"/>
    <w:rsid w:val="00B219A1"/>
    <w:rsid w:val="00B26114"/>
    <w:rsid w:val="00B274AA"/>
    <w:rsid w:val="00B3176A"/>
    <w:rsid w:val="00B31B94"/>
    <w:rsid w:val="00B349B2"/>
    <w:rsid w:val="00B45559"/>
    <w:rsid w:val="00B45F5B"/>
    <w:rsid w:val="00B46B2E"/>
    <w:rsid w:val="00B5178B"/>
    <w:rsid w:val="00B547E8"/>
    <w:rsid w:val="00B54CD1"/>
    <w:rsid w:val="00B62D5C"/>
    <w:rsid w:val="00B704EE"/>
    <w:rsid w:val="00B717D8"/>
    <w:rsid w:val="00B71C78"/>
    <w:rsid w:val="00B73366"/>
    <w:rsid w:val="00B7341B"/>
    <w:rsid w:val="00B7675A"/>
    <w:rsid w:val="00B831E5"/>
    <w:rsid w:val="00B843F8"/>
    <w:rsid w:val="00B85510"/>
    <w:rsid w:val="00B855C7"/>
    <w:rsid w:val="00B8745A"/>
    <w:rsid w:val="00B975E2"/>
    <w:rsid w:val="00B97BF1"/>
    <w:rsid w:val="00BA40F2"/>
    <w:rsid w:val="00BA607F"/>
    <w:rsid w:val="00BA6D27"/>
    <w:rsid w:val="00BB2A02"/>
    <w:rsid w:val="00BB6016"/>
    <w:rsid w:val="00BB6A2E"/>
    <w:rsid w:val="00BC03C5"/>
    <w:rsid w:val="00BC089E"/>
    <w:rsid w:val="00BC22EF"/>
    <w:rsid w:val="00BC2B41"/>
    <w:rsid w:val="00BC3DB1"/>
    <w:rsid w:val="00BC4453"/>
    <w:rsid w:val="00BC4CE4"/>
    <w:rsid w:val="00BC4E2E"/>
    <w:rsid w:val="00BD17CD"/>
    <w:rsid w:val="00BD61F0"/>
    <w:rsid w:val="00BE5688"/>
    <w:rsid w:val="00BE6650"/>
    <w:rsid w:val="00BF029C"/>
    <w:rsid w:val="00BF1C39"/>
    <w:rsid w:val="00BF2093"/>
    <w:rsid w:val="00BF3163"/>
    <w:rsid w:val="00BF449E"/>
    <w:rsid w:val="00BF4929"/>
    <w:rsid w:val="00BF5AA3"/>
    <w:rsid w:val="00BF5F47"/>
    <w:rsid w:val="00BF699A"/>
    <w:rsid w:val="00C0147D"/>
    <w:rsid w:val="00C04BAE"/>
    <w:rsid w:val="00C075B5"/>
    <w:rsid w:val="00C0781A"/>
    <w:rsid w:val="00C1083B"/>
    <w:rsid w:val="00C14BDD"/>
    <w:rsid w:val="00C1740E"/>
    <w:rsid w:val="00C209D2"/>
    <w:rsid w:val="00C23200"/>
    <w:rsid w:val="00C2341A"/>
    <w:rsid w:val="00C30ACD"/>
    <w:rsid w:val="00C34437"/>
    <w:rsid w:val="00C344E8"/>
    <w:rsid w:val="00C34702"/>
    <w:rsid w:val="00C36FF5"/>
    <w:rsid w:val="00C37790"/>
    <w:rsid w:val="00C44A4A"/>
    <w:rsid w:val="00C46C13"/>
    <w:rsid w:val="00C46E72"/>
    <w:rsid w:val="00C47A90"/>
    <w:rsid w:val="00C50DB8"/>
    <w:rsid w:val="00C5102C"/>
    <w:rsid w:val="00C54889"/>
    <w:rsid w:val="00C54D22"/>
    <w:rsid w:val="00C55039"/>
    <w:rsid w:val="00C55D8F"/>
    <w:rsid w:val="00C60154"/>
    <w:rsid w:val="00C60B61"/>
    <w:rsid w:val="00C627DE"/>
    <w:rsid w:val="00C64AC9"/>
    <w:rsid w:val="00C66000"/>
    <w:rsid w:val="00C6662E"/>
    <w:rsid w:val="00C708E7"/>
    <w:rsid w:val="00C70C60"/>
    <w:rsid w:val="00C717E3"/>
    <w:rsid w:val="00C7235E"/>
    <w:rsid w:val="00C7326B"/>
    <w:rsid w:val="00C76C62"/>
    <w:rsid w:val="00C83298"/>
    <w:rsid w:val="00C85EBA"/>
    <w:rsid w:val="00C876D9"/>
    <w:rsid w:val="00C9051B"/>
    <w:rsid w:val="00C93A68"/>
    <w:rsid w:val="00C941C5"/>
    <w:rsid w:val="00C9466D"/>
    <w:rsid w:val="00CA1D75"/>
    <w:rsid w:val="00CA1D95"/>
    <w:rsid w:val="00CA3322"/>
    <w:rsid w:val="00CA5BA6"/>
    <w:rsid w:val="00CA738E"/>
    <w:rsid w:val="00CB1953"/>
    <w:rsid w:val="00CB1E4D"/>
    <w:rsid w:val="00CB381B"/>
    <w:rsid w:val="00CB4AEF"/>
    <w:rsid w:val="00CC2CE4"/>
    <w:rsid w:val="00CC35E2"/>
    <w:rsid w:val="00CC6D63"/>
    <w:rsid w:val="00CD01B0"/>
    <w:rsid w:val="00CD0EAF"/>
    <w:rsid w:val="00CD4716"/>
    <w:rsid w:val="00CD735E"/>
    <w:rsid w:val="00CE0B84"/>
    <w:rsid w:val="00CE14DC"/>
    <w:rsid w:val="00CE1757"/>
    <w:rsid w:val="00CE28F5"/>
    <w:rsid w:val="00CE6D19"/>
    <w:rsid w:val="00CF0650"/>
    <w:rsid w:val="00CF12D7"/>
    <w:rsid w:val="00CF1325"/>
    <w:rsid w:val="00CF738B"/>
    <w:rsid w:val="00D04206"/>
    <w:rsid w:val="00D059B0"/>
    <w:rsid w:val="00D10F22"/>
    <w:rsid w:val="00D12461"/>
    <w:rsid w:val="00D1367B"/>
    <w:rsid w:val="00D14ECC"/>
    <w:rsid w:val="00D1657E"/>
    <w:rsid w:val="00D20703"/>
    <w:rsid w:val="00D20941"/>
    <w:rsid w:val="00D21678"/>
    <w:rsid w:val="00D2517A"/>
    <w:rsid w:val="00D26C7A"/>
    <w:rsid w:val="00D3649A"/>
    <w:rsid w:val="00D40378"/>
    <w:rsid w:val="00D42600"/>
    <w:rsid w:val="00D445E7"/>
    <w:rsid w:val="00D44AE4"/>
    <w:rsid w:val="00D46873"/>
    <w:rsid w:val="00D507CB"/>
    <w:rsid w:val="00D51D5F"/>
    <w:rsid w:val="00D53F84"/>
    <w:rsid w:val="00D54689"/>
    <w:rsid w:val="00D554EB"/>
    <w:rsid w:val="00D56B51"/>
    <w:rsid w:val="00D6177D"/>
    <w:rsid w:val="00D646FF"/>
    <w:rsid w:val="00D65223"/>
    <w:rsid w:val="00D710EB"/>
    <w:rsid w:val="00D73093"/>
    <w:rsid w:val="00D76C3F"/>
    <w:rsid w:val="00D82BDA"/>
    <w:rsid w:val="00D90636"/>
    <w:rsid w:val="00D90936"/>
    <w:rsid w:val="00D925BD"/>
    <w:rsid w:val="00D93E3F"/>
    <w:rsid w:val="00D9499C"/>
    <w:rsid w:val="00D94A83"/>
    <w:rsid w:val="00D94EBE"/>
    <w:rsid w:val="00D95017"/>
    <w:rsid w:val="00DA0D1A"/>
    <w:rsid w:val="00DA1610"/>
    <w:rsid w:val="00DA2F94"/>
    <w:rsid w:val="00DA4A24"/>
    <w:rsid w:val="00DA4D4D"/>
    <w:rsid w:val="00DB079B"/>
    <w:rsid w:val="00DB10B7"/>
    <w:rsid w:val="00DB1EB8"/>
    <w:rsid w:val="00DC1A58"/>
    <w:rsid w:val="00DC5BF4"/>
    <w:rsid w:val="00DD40BC"/>
    <w:rsid w:val="00DE68C7"/>
    <w:rsid w:val="00DE71A0"/>
    <w:rsid w:val="00DE78A6"/>
    <w:rsid w:val="00DF0775"/>
    <w:rsid w:val="00DF4B1E"/>
    <w:rsid w:val="00DF708F"/>
    <w:rsid w:val="00DF757A"/>
    <w:rsid w:val="00E004C1"/>
    <w:rsid w:val="00E010B2"/>
    <w:rsid w:val="00E034A8"/>
    <w:rsid w:val="00E036DF"/>
    <w:rsid w:val="00E03737"/>
    <w:rsid w:val="00E051BA"/>
    <w:rsid w:val="00E05B86"/>
    <w:rsid w:val="00E10B0B"/>
    <w:rsid w:val="00E10E4C"/>
    <w:rsid w:val="00E10F70"/>
    <w:rsid w:val="00E1193A"/>
    <w:rsid w:val="00E15AF7"/>
    <w:rsid w:val="00E15F9A"/>
    <w:rsid w:val="00E233C7"/>
    <w:rsid w:val="00E24D1F"/>
    <w:rsid w:val="00E259B9"/>
    <w:rsid w:val="00E27D19"/>
    <w:rsid w:val="00E32E7D"/>
    <w:rsid w:val="00E338F1"/>
    <w:rsid w:val="00E33E43"/>
    <w:rsid w:val="00E35853"/>
    <w:rsid w:val="00E4001B"/>
    <w:rsid w:val="00E408D9"/>
    <w:rsid w:val="00E42153"/>
    <w:rsid w:val="00E447B1"/>
    <w:rsid w:val="00E51072"/>
    <w:rsid w:val="00E5388F"/>
    <w:rsid w:val="00E54E28"/>
    <w:rsid w:val="00E655AC"/>
    <w:rsid w:val="00E65686"/>
    <w:rsid w:val="00E65723"/>
    <w:rsid w:val="00E735FB"/>
    <w:rsid w:val="00E80A6A"/>
    <w:rsid w:val="00E8208E"/>
    <w:rsid w:val="00E82A25"/>
    <w:rsid w:val="00E85A1F"/>
    <w:rsid w:val="00E861D8"/>
    <w:rsid w:val="00E863D1"/>
    <w:rsid w:val="00E87C71"/>
    <w:rsid w:val="00E90423"/>
    <w:rsid w:val="00E92F0E"/>
    <w:rsid w:val="00E94B18"/>
    <w:rsid w:val="00E977FE"/>
    <w:rsid w:val="00E97EFA"/>
    <w:rsid w:val="00E97FD2"/>
    <w:rsid w:val="00EA0225"/>
    <w:rsid w:val="00EA06FB"/>
    <w:rsid w:val="00EA6048"/>
    <w:rsid w:val="00EA62D1"/>
    <w:rsid w:val="00EA720E"/>
    <w:rsid w:val="00EB25DC"/>
    <w:rsid w:val="00EB78B6"/>
    <w:rsid w:val="00EC40D7"/>
    <w:rsid w:val="00EC7E85"/>
    <w:rsid w:val="00ED606B"/>
    <w:rsid w:val="00EE11E4"/>
    <w:rsid w:val="00EE24C4"/>
    <w:rsid w:val="00EE25DC"/>
    <w:rsid w:val="00EE2A2B"/>
    <w:rsid w:val="00EE73B5"/>
    <w:rsid w:val="00EF095F"/>
    <w:rsid w:val="00EF446B"/>
    <w:rsid w:val="00EF4A5F"/>
    <w:rsid w:val="00EF7546"/>
    <w:rsid w:val="00F03F93"/>
    <w:rsid w:val="00F04493"/>
    <w:rsid w:val="00F04798"/>
    <w:rsid w:val="00F113C7"/>
    <w:rsid w:val="00F114EC"/>
    <w:rsid w:val="00F11A36"/>
    <w:rsid w:val="00F14634"/>
    <w:rsid w:val="00F179E2"/>
    <w:rsid w:val="00F20B4A"/>
    <w:rsid w:val="00F20EC2"/>
    <w:rsid w:val="00F240A8"/>
    <w:rsid w:val="00F24EEC"/>
    <w:rsid w:val="00F3136C"/>
    <w:rsid w:val="00F31438"/>
    <w:rsid w:val="00F320BC"/>
    <w:rsid w:val="00F32E13"/>
    <w:rsid w:val="00F40413"/>
    <w:rsid w:val="00F427AF"/>
    <w:rsid w:val="00F477EB"/>
    <w:rsid w:val="00F500EB"/>
    <w:rsid w:val="00F55126"/>
    <w:rsid w:val="00F60C40"/>
    <w:rsid w:val="00F6253F"/>
    <w:rsid w:val="00F64DBB"/>
    <w:rsid w:val="00F65562"/>
    <w:rsid w:val="00F71027"/>
    <w:rsid w:val="00F71BA6"/>
    <w:rsid w:val="00F76939"/>
    <w:rsid w:val="00F81670"/>
    <w:rsid w:val="00F84C85"/>
    <w:rsid w:val="00F94172"/>
    <w:rsid w:val="00F94762"/>
    <w:rsid w:val="00F94D30"/>
    <w:rsid w:val="00F952E0"/>
    <w:rsid w:val="00F96855"/>
    <w:rsid w:val="00F97908"/>
    <w:rsid w:val="00F97D45"/>
    <w:rsid w:val="00FA0611"/>
    <w:rsid w:val="00FA08DF"/>
    <w:rsid w:val="00FA5F91"/>
    <w:rsid w:val="00FA7030"/>
    <w:rsid w:val="00FA7E63"/>
    <w:rsid w:val="00FB1842"/>
    <w:rsid w:val="00FB3F27"/>
    <w:rsid w:val="00FB52F3"/>
    <w:rsid w:val="00FC1CB8"/>
    <w:rsid w:val="00FC61E0"/>
    <w:rsid w:val="00FD0623"/>
    <w:rsid w:val="00FD310C"/>
    <w:rsid w:val="00FD3F73"/>
    <w:rsid w:val="00FD5046"/>
    <w:rsid w:val="00FD694E"/>
    <w:rsid w:val="00FE2F88"/>
    <w:rsid w:val="00FE4F9B"/>
    <w:rsid w:val="00FE5410"/>
    <w:rsid w:val="00FE6790"/>
    <w:rsid w:val="00FE6D59"/>
    <w:rsid w:val="00FE7127"/>
    <w:rsid w:val="00FF16CD"/>
    <w:rsid w:val="00FF1D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3977E8F0"/>
  <w15:docId w15:val="{865EC533-328E-46BE-A607-EAD10019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EA5"/>
    <w:rPr>
      <w:rFonts w:ascii="Book Antiqua" w:hAnsi="Book Antiqua"/>
    </w:rPr>
  </w:style>
  <w:style w:type="paragraph" w:styleId="Heading1">
    <w:name w:val="heading 1"/>
    <w:next w:val="BodyText"/>
    <w:qFormat/>
    <w:rsid w:val="0061474E"/>
    <w:pPr>
      <w:spacing w:before="120" w:after="120"/>
      <w:outlineLvl w:val="0"/>
    </w:pPr>
    <w:rPr>
      <w:rFonts w:ascii="Tahoma" w:hAnsi="Tahoma"/>
      <w:b/>
      <w:kern w:val="28"/>
      <w:sz w:val="24"/>
    </w:rPr>
  </w:style>
  <w:style w:type="paragraph" w:styleId="Heading2">
    <w:name w:val="heading 2"/>
    <w:basedOn w:val="Heading1"/>
    <w:next w:val="BodyText"/>
    <w:qFormat/>
    <w:rsid w:val="0061474E"/>
    <w:pPr>
      <w:keepNext/>
      <w:keepLines/>
      <w:pBdr>
        <w:bottom w:val="single" w:sz="8" w:space="1" w:color="auto"/>
      </w:pBdr>
      <w:spacing w:before="360" w:after="240"/>
      <w:ind w:left="720"/>
      <w:outlineLvl w:val="1"/>
    </w:pPr>
    <w:rPr>
      <w:bCs/>
      <w:iCs/>
      <w:sz w:val="22"/>
      <w:szCs w:val="28"/>
    </w:rPr>
  </w:style>
  <w:style w:type="paragraph" w:styleId="Heading3">
    <w:name w:val="heading 3"/>
    <w:basedOn w:val="Heading2"/>
    <w:next w:val="BodyText"/>
    <w:qFormat/>
    <w:rsid w:val="0061474E"/>
    <w:pPr>
      <w:pBdr>
        <w:bottom w:val="none" w:sz="0" w:space="0" w:color="auto"/>
      </w:pBdr>
      <w:spacing w:after="60"/>
      <w:outlineLvl w:val="2"/>
    </w:pPr>
    <w:rPr>
      <w:bCs w:val="0"/>
      <w:szCs w:val="26"/>
    </w:rPr>
  </w:style>
  <w:style w:type="paragraph" w:styleId="Heading4">
    <w:name w:val="heading 4"/>
    <w:basedOn w:val="Heading3"/>
    <w:next w:val="BodyText"/>
    <w:qFormat/>
    <w:rsid w:val="0061474E"/>
    <w:pPr>
      <w:spacing w:before="240" w:after="0"/>
      <w:ind w:left="2160"/>
      <w:outlineLvl w:val="3"/>
    </w:pPr>
    <w:rPr>
      <w:bCs/>
      <w:szCs w:val="28"/>
    </w:rPr>
  </w:style>
  <w:style w:type="paragraph" w:styleId="Heading5">
    <w:name w:val="heading 5"/>
    <w:basedOn w:val="Heading4"/>
    <w:next w:val="BodyText"/>
    <w:qFormat/>
    <w:rsid w:val="0061474E"/>
    <w:pPr>
      <w:outlineLvl w:val="4"/>
    </w:pPr>
    <w:rPr>
      <w:bCs w:val="0"/>
      <w:i/>
      <w:iCs w:val="0"/>
    </w:rPr>
  </w:style>
  <w:style w:type="paragraph" w:styleId="Heading6">
    <w:name w:val="heading 6"/>
    <w:basedOn w:val="Normal"/>
    <w:next w:val="Normal"/>
    <w:qFormat/>
    <w:rsid w:val="0061474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1474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1474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1474E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1474E"/>
    <w:rPr>
      <w:rFonts w:ascii="Tahoma" w:hAnsi="Tahoma"/>
      <w:b/>
      <w:sz w:val="24"/>
    </w:rPr>
  </w:style>
  <w:style w:type="paragraph" w:styleId="Header">
    <w:name w:val="header"/>
    <w:basedOn w:val="Normal"/>
    <w:rsid w:val="0061474E"/>
    <w:pPr>
      <w:tabs>
        <w:tab w:val="center" w:pos="4320"/>
        <w:tab w:val="right" w:pos="8640"/>
      </w:tabs>
    </w:pPr>
    <w:rPr>
      <w:rFonts w:ascii="New York" w:hAnsi="New York"/>
      <w:noProof/>
    </w:rPr>
  </w:style>
  <w:style w:type="paragraph" w:styleId="Footer">
    <w:name w:val="footer"/>
    <w:rsid w:val="0061474E"/>
    <w:pPr>
      <w:tabs>
        <w:tab w:val="right" w:pos="9360"/>
      </w:tabs>
      <w:ind w:left="-720" w:right="-720"/>
    </w:pPr>
    <w:rPr>
      <w:rFonts w:ascii="Tahoma" w:hAnsi="Tahoma"/>
      <w:sz w:val="16"/>
    </w:rPr>
  </w:style>
  <w:style w:type="paragraph" w:styleId="Title">
    <w:name w:val="Title"/>
    <w:next w:val="Subtitle"/>
    <w:qFormat/>
    <w:rsid w:val="0061474E"/>
    <w:pPr>
      <w:outlineLvl w:val="0"/>
    </w:pPr>
    <w:rPr>
      <w:rFonts w:ascii="Helvetica" w:hAnsi="Helvetica"/>
      <w:b/>
      <w:bCs/>
      <w:kern w:val="28"/>
      <w:sz w:val="32"/>
      <w:szCs w:val="32"/>
    </w:rPr>
  </w:style>
  <w:style w:type="paragraph" w:styleId="BodyText">
    <w:name w:val="Body Text"/>
    <w:link w:val="BodyTextChar"/>
    <w:rsid w:val="0061474E"/>
    <w:pPr>
      <w:spacing w:after="120"/>
      <w:ind w:left="720"/>
    </w:pPr>
    <w:rPr>
      <w:rFonts w:ascii="Book Antiqua" w:hAnsi="Book Antiqua"/>
      <w:sz w:val="22"/>
    </w:rPr>
  </w:style>
  <w:style w:type="paragraph" w:customStyle="1" w:styleId="CommentLink">
    <w:name w:val="Comment Link"/>
    <w:rsid w:val="0061474E"/>
    <w:pPr>
      <w:ind w:left="360" w:hanging="360"/>
      <w:jc w:val="right"/>
    </w:pPr>
    <w:rPr>
      <w:rFonts w:ascii="Tahoma" w:hAnsi="Tahoma"/>
      <w:i/>
      <w:sz w:val="16"/>
    </w:rPr>
  </w:style>
  <w:style w:type="paragraph" w:customStyle="1" w:styleId="HeaderLeft">
    <w:name w:val="Header Left"/>
    <w:basedOn w:val="Normal"/>
    <w:rsid w:val="0061474E"/>
    <w:rPr>
      <w:rFonts w:ascii="Helvetica" w:hAnsi="Helvetica"/>
      <w:i/>
      <w:color w:val="333333"/>
      <w:sz w:val="16"/>
    </w:rPr>
  </w:style>
  <w:style w:type="paragraph" w:customStyle="1" w:styleId="HeadingSection">
    <w:name w:val="Heading Section"/>
    <w:next w:val="BodyText"/>
    <w:rsid w:val="0061474E"/>
    <w:pPr>
      <w:pageBreakBefore/>
      <w:spacing w:before="840" w:after="840"/>
      <w:ind w:left="720" w:right="1440" w:hanging="1440"/>
    </w:pPr>
    <w:rPr>
      <w:rFonts w:ascii="Book Antiqua" w:hAnsi="Book Antiqua"/>
      <w:b/>
      <w:smallCaps/>
      <w:sz w:val="48"/>
    </w:rPr>
  </w:style>
  <w:style w:type="character" w:styleId="Hyperlink">
    <w:name w:val="Hyperlink"/>
    <w:basedOn w:val="DefaultParagraphFont"/>
    <w:rsid w:val="0061474E"/>
    <w:rPr>
      <w:rFonts w:ascii="Tahoma" w:hAnsi="Tahoma"/>
      <w:i/>
      <w:color w:val="auto"/>
      <w:sz w:val="16"/>
      <w:u w:val="none"/>
    </w:rPr>
  </w:style>
  <w:style w:type="paragraph" w:styleId="ListBullet">
    <w:name w:val="List Bullet"/>
    <w:basedOn w:val="BodyText"/>
    <w:rsid w:val="0061474E"/>
    <w:pPr>
      <w:numPr>
        <w:numId w:val="1"/>
      </w:numPr>
      <w:tabs>
        <w:tab w:val="clear" w:pos="360"/>
        <w:tab w:val="num" w:pos="1080"/>
      </w:tabs>
      <w:spacing w:before="30" w:after="30"/>
      <w:ind w:left="1080"/>
    </w:pPr>
  </w:style>
  <w:style w:type="paragraph" w:styleId="ListNumber">
    <w:name w:val="List Number"/>
    <w:basedOn w:val="BodyText"/>
    <w:rsid w:val="0061474E"/>
    <w:pPr>
      <w:numPr>
        <w:numId w:val="2"/>
      </w:numPr>
      <w:tabs>
        <w:tab w:val="clear" w:pos="360"/>
        <w:tab w:val="num" w:pos="1080"/>
      </w:tabs>
      <w:spacing w:after="30"/>
      <w:ind w:left="1080"/>
    </w:pPr>
  </w:style>
  <w:style w:type="paragraph" w:customStyle="1" w:styleId="OrganizationName">
    <w:name w:val="Organization Name"/>
    <w:rsid w:val="0061474E"/>
    <w:rPr>
      <w:rFonts w:ascii="Book Antiqua" w:hAnsi="Book Antiqua"/>
    </w:rPr>
  </w:style>
  <w:style w:type="paragraph" w:styleId="Subtitle">
    <w:name w:val="Subtitle"/>
    <w:basedOn w:val="Title"/>
    <w:qFormat/>
    <w:rsid w:val="0061474E"/>
    <w:pPr>
      <w:ind w:left="1440"/>
      <w:outlineLvl w:val="1"/>
    </w:pPr>
    <w:rPr>
      <w:b w:val="0"/>
      <w:sz w:val="28"/>
      <w:szCs w:val="24"/>
    </w:rPr>
  </w:style>
  <w:style w:type="paragraph" w:customStyle="1" w:styleId="SubtitleDocumentName">
    <w:name w:val="Subtitle Document Name"/>
    <w:basedOn w:val="Subtitle"/>
    <w:rsid w:val="0061474E"/>
    <w:rPr>
      <w:bCs w:val="0"/>
      <w:i/>
      <w:iCs/>
    </w:rPr>
  </w:style>
  <w:style w:type="paragraph" w:customStyle="1" w:styleId="TableData">
    <w:name w:val="Table Data"/>
    <w:basedOn w:val="BodyText"/>
    <w:rsid w:val="0061474E"/>
    <w:pPr>
      <w:tabs>
        <w:tab w:val="left" w:pos="360"/>
      </w:tabs>
      <w:spacing w:before="60" w:after="60"/>
      <w:ind w:left="0"/>
    </w:pPr>
  </w:style>
  <w:style w:type="paragraph" w:customStyle="1" w:styleId="TableDataList">
    <w:name w:val="Table Data List"/>
    <w:basedOn w:val="TableData"/>
    <w:rsid w:val="0061474E"/>
    <w:pPr>
      <w:framePr w:hSpace="180" w:wrap="notBeside" w:vAnchor="text" w:hAnchor="margin" w:y="426"/>
      <w:numPr>
        <w:numId w:val="3"/>
      </w:numPr>
      <w:tabs>
        <w:tab w:val="clear" w:pos="1080"/>
        <w:tab w:val="num" w:pos="720"/>
      </w:tabs>
      <w:spacing w:before="10" w:after="10"/>
      <w:ind w:left="360"/>
    </w:pPr>
  </w:style>
  <w:style w:type="paragraph" w:customStyle="1" w:styleId="TableHeading">
    <w:name w:val="Table Heading"/>
    <w:rsid w:val="0061474E"/>
    <w:pPr>
      <w:spacing w:before="360" w:after="60"/>
      <w:jc w:val="center"/>
    </w:pPr>
    <w:rPr>
      <w:rFonts w:ascii="Tahoma" w:hAnsi="Tahoma"/>
      <w:b/>
      <w:sz w:val="24"/>
    </w:rPr>
  </w:style>
  <w:style w:type="paragraph" w:customStyle="1" w:styleId="TableRowHeading">
    <w:name w:val="Table Row Heading"/>
    <w:basedOn w:val="TableHeading"/>
    <w:rsid w:val="0061474E"/>
    <w:pPr>
      <w:spacing w:before="0"/>
      <w:jc w:val="left"/>
    </w:pPr>
    <w:rPr>
      <w:sz w:val="20"/>
    </w:rPr>
  </w:style>
  <w:style w:type="paragraph" w:styleId="TOC1">
    <w:name w:val="toc 1"/>
    <w:semiHidden/>
    <w:rsid w:val="0061474E"/>
    <w:pPr>
      <w:tabs>
        <w:tab w:val="right" w:leader="dot" w:pos="8856"/>
      </w:tabs>
      <w:spacing w:before="120"/>
    </w:pPr>
    <w:rPr>
      <w:rFonts w:ascii="Helvetica" w:hAnsi="Helvetica"/>
      <w:b/>
    </w:rPr>
  </w:style>
  <w:style w:type="paragraph" w:styleId="TOC2">
    <w:name w:val="toc 2"/>
    <w:basedOn w:val="TOC1"/>
    <w:semiHidden/>
    <w:rsid w:val="0061474E"/>
    <w:pPr>
      <w:spacing w:before="0"/>
      <w:ind w:left="202"/>
    </w:pPr>
    <w:rPr>
      <w:b w:val="0"/>
    </w:rPr>
  </w:style>
  <w:style w:type="paragraph" w:styleId="TOC3">
    <w:name w:val="toc 3"/>
    <w:basedOn w:val="TOC1"/>
    <w:semiHidden/>
    <w:rsid w:val="0061474E"/>
    <w:pPr>
      <w:tabs>
        <w:tab w:val="right" w:leader="dot" w:pos="8640"/>
      </w:tabs>
      <w:spacing w:before="0"/>
      <w:ind w:left="403"/>
    </w:pPr>
    <w:rPr>
      <w:b w:val="0"/>
    </w:rPr>
  </w:style>
  <w:style w:type="paragraph" w:styleId="TOC4">
    <w:name w:val="toc 4"/>
    <w:basedOn w:val="TOC1"/>
    <w:semiHidden/>
    <w:rsid w:val="0061474E"/>
    <w:pPr>
      <w:tabs>
        <w:tab w:val="right" w:leader="dot" w:pos="8640"/>
      </w:tabs>
      <w:spacing w:before="0"/>
      <w:ind w:left="605"/>
    </w:pPr>
    <w:rPr>
      <w:b w:val="0"/>
    </w:rPr>
  </w:style>
  <w:style w:type="paragraph" w:styleId="TOC5">
    <w:name w:val="toc 5"/>
    <w:basedOn w:val="Normal"/>
    <w:next w:val="Normal"/>
    <w:autoRedefine/>
    <w:semiHidden/>
    <w:rsid w:val="0061474E"/>
    <w:pPr>
      <w:ind w:left="800"/>
    </w:pPr>
  </w:style>
  <w:style w:type="paragraph" w:styleId="TOC6">
    <w:name w:val="toc 6"/>
    <w:basedOn w:val="Normal"/>
    <w:next w:val="Normal"/>
    <w:autoRedefine/>
    <w:semiHidden/>
    <w:rsid w:val="0061474E"/>
    <w:pPr>
      <w:ind w:left="1000"/>
    </w:pPr>
  </w:style>
  <w:style w:type="paragraph" w:styleId="TOC7">
    <w:name w:val="toc 7"/>
    <w:basedOn w:val="Normal"/>
    <w:next w:val="Normal"/>
    <w:autoRedefine/>
    <w:semiHidden/>
    <w:rsid w:val="0061474E"/>
    <w:pPr>
      <w:ind w:left="1200"/>
    </w:pPr>
  </w:style>
  <w:style w:type="paragraph" w:styleId="TOC8">
    <w:name w:val="toc 8"/>
    <w:basedOn w:val="Normal"/>
    <w:next w:val="Normal"/>
    <w:autoRedefine/>
    <w:semiHidden/>
    <w:rsid w:val="0061474E"/>
    <w:pPr>
      <w:ind w:left="1400"/>
    </w:pPr>
  </w:style>
  <w:style w:type="paragraph" w:styleId="TOC9">
    <w:name w:val="toc 9"/>
    <w:basedOn w:val="Normal"/>
    <w:next w:val="Normal"/>
    <w:autoRedefine/>
    <w:semiHidden/>
    <w:rsid w:val="0061474E"/>
    <w:pPr>
      <w:ind w:left="1600"/>
    </w:pPr>
  </w:style>
  <w:style w:type="character" w:styleId="FollowedHyperlink">
    <w:name w:val="FollowedHyperlink"/>
    <w:basedOn w:val="DefaultParagraphFont"/>
    <w:rsid w:val="0061474E"/>
    <w:rPr>
      <w:color w:val="800080"/>
      <w:u w:val="single"/>
    </w:rPr>
  </w:style>
  <w:style w:type="paragraph" w:styleId="BalloonText">
    <w:name w:val="Balloon Text"/>
    <w:basedOn w:val="Normal"/>
    <w:semiHidden/>
    <w:rsid w:val="00B455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A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Title">
    <w:name w:val="FrontTitle"/>
    <w:rsid w:val="00485966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Normal"/>
    <w:next w:val="Normal"/>
    <w:rsid w:val="00485966"/>
    <w:pPr>
      <w:spacing w:after="120"/>
    </w:pPr>
    <w:rPr>
      <w:rFonts w:ascii="Times New Roman" w:hAnsi="Times New Roman"/>
      <w:b/>
      <w:szCs w:val="24"/>
    </w:rPr>
  </w:style>
  <w:style w:type="paragraph" w:customStyle="1" w:styleId="DocumentSubject">
    <w:name w:val="Document Subject"/>
    <w:rsid w:val="00485966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styleId="CommentReference">
    <w:name w:val="annotation reference"/>
    <w:basedOn w:val="DefaultParagraphFont"/>
    <w:semiHidden/>
    <w:rsid w:val="00BF3163"/>
    <w:rPr>
      <w:sz w:val="16"/>
      <w:szCs w:val="16"/>
    </w:rPr>
  </w:style>
  <w:style w:type="paragraph" w:styleId="CommentText">
    <w:name w:val="annotation text"/>
    <w:basedOn w:val="Normal"/>
    <w:semiHidden/>
    <w:rsid w:val="00BF3163"/>
  </w:style>
  <w:style w:type="paragraph" w:styleId="CommentSubject">
    <w:name w:val="annotation subject"/>
    <w:basedOn w:val="CommentText"/>
    <w:next w:val="CommentText"/>
    <w:semiHidden/>
    <w:rsid w:val="00BF3163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3649A"/>
    <w:rPr>
      <w:rFonts w:ascii="Book Antiqua" w:hAnsi="Book Antiqu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gif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S\EAS-Projects\Upgrade%20Methodology%20Project\B%20-%20Execution\Solution%20Development\1-5,%2011-%20Project%20Management%20Deliverables\3-%20Project%20Administration%20Deliverables\Template%20-%20Upgrade%20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BCF4FB-F8E0-476D-BB36-917221131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8D847-72B9-4F51-92AA-0C5DC968AA07}">
  <ds:schemaRefs>
    <ds:schemaRef ds:uri="http://schemas.microsoft.com/office/2006/metadata/properties"/>
    <ds:schemaRef ds:uri="6b6dc28c-40c8-4d6e-aad1-302faeb1637b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DCF153CB-766F-4C24-949C-7AF5C2C58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dc28c-40c8-4d6e-aad1-302faeb1637b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Agenda.dot</Template>
  <TotalTime>45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Project Vision Statement</vt:lpstr>
    </vt:vector>
  </TitlesOfParts>
  <Company>University of Michigan Administrative Information Services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Project Vision Statement</dc:title>
  <dc:creator>Laurie A. Herman</dc:creator>
  <cp:lastModifiedBy>nase asd1</cp:lastModifiedBy>
  <cp:revision>9</cp:revision>
  <cp:lastPrinted>2007-10-11T20:02:00Z</cp:lastPrinted>
  <dcterms:created xsi:type="dcterms:W3CDTF">2015-03-22T21:55:00Z</dcterms:created>
  <dcterms:modified xsi:type="dcterms:W3CDTF">2025-03-11T08:46:00Z</dcterms:modified>
  <cp:contentStatus>DONE DONE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</Properties>
</file>